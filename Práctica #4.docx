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tblInd w:w="-28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1"/>
        <w:gridCol w:w="3402"/>
        <w:gridCol w:w="1701"/>
        <w:gridCol w:w="1984"/>
        <w:gridCol w:w="1985"/>
      </w:tblGrid>
      <w:tr w:rsidR="00CE1AC1" w14:paraId="5C301D4F" w14:textId="77777777"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CE064" w14:textId="77777777" w:rsidR="00CE1AC1" w:rsidRDefault="00CE1AC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14:paraId="7C9956E8" w14:textId="77777777" w:rsidR="00CE1AC1" w:rsidRDefault="00A663CA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rStyle w:val="Fuentedeprrafopredeter1"/>
                <w:rFonts w:ascii="Calibri" w:eastAsia="Times New Roman" w:hAnsi="Calibri" w:cs="Times New Roman"/>
                <w:noProof/>
                <w:color w:val="000000"/>
                <w:kern w:val="0"/>
                <w:sz w:val="22"/>
                <w:szCs w:val="22"/>
                <w:lang w:val="es-ES_tradnl" w:eastAsia="ja-JP" w:bidi="ar-SA"/>
              </w:rPr>
              <w:drawing>
                <wp:anchor distT="0" distB="0" distL="114300" distR="114300" simplePos="0" relativeHeight="251660288" behindDoc="1" locked="0" layoutInCell="1" allowOverlap="1" wp14:anchorId="2C38D222" wp14:editId="1AE224BE">
                  <wp:simplePos x="0" y="0"/>
                  <wp:positionH relativeFrom="column">
                    <wp:posOffset>172721</wp:posOffset>
                  </wp:positionH>
                  <wp:positionV relativeFrom="paragraph">
                    <wp:posOffset>142875</wp:posOffset>
                  </wp:positionV>
                  <wp:extent cx="600075" cy="628650"/>
                  <wp:effectExtent l="0" t="0" r="9525" b="0"/>
                  <wp:wrapNone/>
                  <wp:docPr id="1" name="Imagen 1267" descr="escudofi_color_m2008_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10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A808C8" w14:textId="77777777" w:rsidR="00CE1AC1" w:rsidRDefault="00CE1AC1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14:paraId="466595EE" w14:textId="77777777" w:rsidR="00CE1AC1" w:rsidRDefault="00A663CA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Cs w:val="44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Cs w:val="44"/>
                <w:lang w:val="es-MX" w:eastAsia="en-US" w:bidi="ar-SA"/>
              </w:rPr>
              <w:t>Carátula para entrega de prácticas</w:t>
            </w:r>
          </w:p>
          <w:p w14:paraId="4235AAEB" w14:textId="77777777" w:rsidR="00CE1AC1" w:rsidRDefault="00CE1AC1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EAE2F3" w14:textId="77777777" w:rsidR="00CE1AC1" w:rsidRDefault="00A663CA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kern w:val="0"/>
                <w:lang w:val="es-MX" w:eastAsia="es-MX" w:bidi="ar-SA"/>
              </w:rPr>
              <w:t>Código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113522" w14:textId="77777777" w:rsidR="00CE1AC1" w:rsidRDefault="00CE1AC1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</w:p>
        </w:tc>
      </w:tr>
      <w:tr w:rsidR="00CE1AC1" w14:paraId="433D04B0" w14:textId="77777777"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1563C" w14:textId="77777777" w:rsidR="00CE1AC1" w:rsidRDefault="00CE1AC1">
            <w:pPr>
              <w:widowControl/>
              <w:suppressAutoHyphens w:val="0"/>
              <w:ind w:left="38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51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B62346" w14:textId="77777777" w:rsidR="00CE1AC1" w:rsidRDefault="00CE1AC1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74085A" w14:textId="77777777" w:rsidR="00CE1AC1" w:rsidRDefault="00A663CA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kern w:val="0"/>
                <w:lang w:val="es-MX" w:eastAsia="es-MX" w:bidi="ar-SA"/>
              </w:rPr>
              <w:t>Versión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7128F4" w14:textId="77777777" w:rsidR="00CE1AC1" w:rsidRDefault="00A663CA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02</w:t>
            </w:r>
          </w:p>
        </w:tc>
      </w:tr>
      <w:tr w:rsidR="00CE1AC1" w14:paraId="22864725" w14:textId="77777777"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9AAEF" w14:textId="77777777" w:rsidR="00CE1AC1" w:rsidRDefault="00CE1AC1">
            <w:pPr>
              <w:widowControl/>
              <w:suppressAutoHyphens w:val="0"/>
              <w:ind w:left="38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51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4F41E2" w14:textId="77777777" w:rsidR="00CE1AC1" w:rsidRDefault="00CE1AC1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9F3147" w14:textId="77777777" w:rsidR="00CE1AC1" w:rsidRDefault="00A663CA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kern w:val="0"/>
                <w:lang w:val="es-MX" w:eastAsia="es-MX" w:bidi="ar-SA"/>
              </w:rPr>
              <w:t>Página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3230C8" w14:textId="77777777" w:rsidR="00CE1AC1" w:rsidRDefault="00A663CA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1/1</w:t>
            </w:r>
          </w:p>
        </w:tc>
      </w:tr>
      <w:tr w:rsidR="00CE1AC1" w14:paraId="6692FCDA" w14:textId="77777777"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40BCB" w14:textId="77777777" w:rsidR="00CE1AC1" w:rsidRDefault="00CE1AC1">
            <w:pPr>
              <w:widowControl/>
              <w:suppressAutoHyphens w:val="0"/>
              <w:ind w:left="38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51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252ACF" w14:textId="77777777" w:rsidR="00CE1AC1" w:rsidRDefault="00CE1AC1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E82CA6" w14:textId="77777777" w:rsidR="00CE1AC1" w:rsidRDefault="00A663CA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kern w:val="0"/>
                <w:lang w:val="es-MX" w:eastAsia="es-MX" w:bidi="ar-SA"/>
              </w:rPr>
              <w:t>Sección ISO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05DA42" w14:textId="77777777" w:rsidR="00CE1AC1" w:rsidRDefault="00CE1AC1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val="es-MX" w:eastAsia="es-MX" w:bidi="ar-SA"/>
              </w:rPr>
            </w:pPr>
          </w:p>
        </w:tc>
      </w:tr>
      <w:tr w:rsidR="00CE1AC1" w14:paraId="0210EF38" w14:textId="77777777"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B2019" w14:textId="77777777" w:rsidR="00CE1AC1" w:rsidRDefault="00CE1AC1">
            <w:pPr>
              <w:widowControl/>
              <w:suppressAutoHyphens w:val="0"/>
              <w:ind w:left="38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51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0B1DF2" w14:textId="77777777" w:rsidR="00CE1AC1" w:rsidRDefault="00CE1AC1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88B5F6" w14:textId="77777777" w:rsidR="00CE1AC1" w:rsidRDefault="00A663CA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kern w:val="0"/>
                <w:lang w:val="es-MX" w:eastAsia="es-MX" w:bidi="ar-SA"/>
              </w:rPr>
              <w:t>Fecha de emisión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B99187" w14:textId="77777777" w:rsidR="00CE1AC1" w:rsidRDefault="00A663CA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25 de junio de 2014</w:t>
            </w:r>
          </w:p>
        </w:tc>
      </w:tr>
      <w:tr w:rsidR="00CE1AC1" w14:paraId="289936B1" w14:textId="77777777">
        <w:trPr>
          <w:trHeight w:val="357"/>
        </w:trPr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B5DE88" w14:textId="77777777" w:rsidR="00CE1AC1" w:rsidRDefault="00A663CA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rStyle w:val="Fuentedeprrafopredeter1"/>
                <w:rFonts w:ascii="Arial" w:eastAsia="Times New Roman" w:hAnsi="Arial" w:cs="Arial"/>
                <w:kern w:val="0"/>
                <w:lang w:val="es-MX" w:eastAsia="es-MX" w:bidi="ar-SA"/>
              </w:rPr>
              <w:t>Secretaría/División: División de Ingeniería Eléctrica</w:t>
            </w:r>
          </w:p>
        </w:tc>
        <w:tc>
          <w:tcPr>
            <w:tcW w:w="56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26E12D" w14:textId="77777777" w:rsidR="00CE1AC1" w:rsidRDefault="00A663CA">
            <w:pPr>
              <w:widowControl/>
              <w:suppressAutoHyphens w:val="0"/>
              <w:jc w:val="center"/>
              <w:textAlignment w:val="auto"/>
            </w:pPr>
            <w:r>
              <w:rPr>
                <w:rStyle w:val="Fuentedeprrafopredeter1"/>
                <w:rFonts w:ascii="Arial" w:eastAsia="Times New Roman" w:hAnsi="Arial" w:cs="Arial"/>
                <w:kern w:val="0"/>
                <w:lang w:val="es-MX" w:eastAsia="es-MX" w:bidi="ar-SA"/>
              </w:rPr>
              <w:t>Área/Departamento: Laboratorios de computación salas A y B</w:t>
            </w:r>
          </w:p>
        </w:tc>
      </w:tr>
    </w:tbl>
    <w:p w14:paraId="18D3F8C0" w14:textId="77777777" w:rsidR="00CE1AC1" w:rsidRPr="008F46EE" w:rsidRDefault="00CE1AC1">
      <w:pPr>
        <w:pStyle w:val="Standard"/>
        <w:rPr>
          <w:lang w:val="es-ES"/>
        </w:rPr>
      </w:pPr>
    </w:p>
    <w:p w14:paraId="16FA9D11" w14:textId="77777777" w:rsidR="00CE1AC1" w:rsidRPr="008F46EE" w:rsidRDefault="00A663CA">
      <w:pPr>
        <w:pStyle w:val="Standard"/>
        <w:jc w:val="center"/>
        <w:rPr>
          <w:lang w:val="es-ES"/>
        </w:rPr>
      </w:pPr>
      <w:r w:rsidRPr="008F46EE">
        <w:rPr>
          <w:rStyle w:val="Fuentedeprrafopredeter1"/>
          <w:sz w:val="72"/>
          <w:szCs w:val="72"/>
          <w:lang w:val="es-ES"/>
        </w:rPr>
        <w:t>Laboratorio de computación</w:t>
      </w:r>
    </w:p>
    <w:p w14:paraId="27685B4F" w14:textId="77777777" w:rsidR="00CE1AC1" w:rsidRPr="008F46EE" w:rsidRDefault="00A663CA">
      <w:pPr>
        <w:pStyle w:val="Standard"/>
        <w:jc w:val="center"/>
        <w:rPr>
          <w:sz w:val="72"/>
          <w:szCs w:val="72"/>
          <w:lang w:val="es-ES"/>
        </w:rPr>
      </w:pPr>
      <w:r w:rsidRPr="008F46EE">
        <w:rPr>
          <w:sz w:val="72"/>
          <w:szCs w:val="72"/>
          <w:lang w:val="es-ES"/>
        </w:rPr>
        <w:t>salas A y B</w:t>
      </w:r>
    </w:p>
    <w:p w14:paraId="6983C023" w14:textId="77777777" w:rsidR="00CE1AC1" w:rsidRPr="008F46EE" w:rsidRDefault="00A663CA">
      <w:pPr>
        <w:pStyle w:val="Standard"/>
        <w:jc w:val="center"/>
        <w:rPr>
          <w:lang w:val="es-ES"/>
        </w:rPr>
      </w:pPr>
      <w:r w:rsidRPr="008F46EE">
        <w:rPr>
          <w:rStyle w:val="Fuentedeprrafopredeter1"/>
          <w:sz w:val="44"/>
          <w:szCs w:val="44"/>
          <w:lang w:val="es-ES" w:eastAsia="ja-JP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A83DF3" wp14:editId="015D8493">
                <wp:simplePos x="0" y="0"/>
                <wp:positionH relativeFrom="column">
                  <wp:posOffset>-117043</wp:posOffset>
                </wp:positionH>
                <wp:positionV relativeFrom="paragraph">
                  <wp:posOffset>216347</wp:posOffset>
                </wp:positionV>
                <wp:extent cx="6769732" cy="0"/>
                <wp:effectExtent l="0" t="0" r="0" b="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9732" cy="0"/>
                        </a:xfrm>
                        <a:prstGeom prst="straightConnector1">
                          <a:avLst/>
                        </a:prstGeom>
                        <a:noFill/>
                        <a:ln w="12701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>
            <w:pict>
              <v:shapetype w14:anchorId="175B9A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2pt;margin-top:17.05pt;width:533.0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" strokecolor="#3465a4" strokeweight=".35281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50"/>
        <w:gridCol w:w="6904"/>
      </w:tblGrid>
      <w:tr w:rsidR="00CE1AC1" w:rsidRPr="008F46EE" w14:paraId="223DCF43" w14:textId="77777777" w:rsidTr="00CF3808">
        <w:trPr>
          <w:trHeight w:hRule="exact" w:val="856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6EE1C4" w14:textId="77777777" w:rsidR="00CE1AC1" w:rsidRPr="008F46EE" w:rsidRDefault="00CE1AC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ES"/>
              </w:rPr>
            </w:pPr>
          </w:p>
          <w:p w14:paraId="7ED82159" w14:textId="77777777" w:rsidR="00CE1AC1" w:rsidRPr="008F46EE" w:rsidRDefault="00A663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ES"/>
              </w:rPr>
            </w:pPr>
            <w:r w:rsidRPr="008F46EE">
              <w:rPr>
                <w:rFonts w:ascii="Cambria" w:hAnsi="Cambria"/>
                <w:i/>
                <w:color w:val="000000"/>
                <w:sz w:val="30"/>
                <w:lang w:val="es-ES"/>
              </w:rPr>
              <w:t>Profesor:</w:t>
            </w: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9588BC" w14:textId="77777777" w:rsidR="00CE1AC1" w:rsidRPr="008F46EE" w:rsidRDefault="00CE1AC1">
            <w:pPr>
              <w:pStyle w:val="TableContents"/>
              <w:ind w:left="629"/>
              <w:rPr>
                <w:lang w:val="es-ES"/>
              </w:rPr>
            </w:pPr>
          </w:p>
          <w:p w14:paraId="44844AFE" w14:textId="0DDB38DB" w:rsidR="00CF3808" w:rsidRPr="008F46EE" w:rsidRDefault="00CF3808" w:rsidP="00CF3808">
            <w:pPr>
              <w:pStyle w:val="TableContents"/>
              <w:rPr>
                <w:lang w:val="es-ES"/>
              </w:rPr>
            </w:pPr>
            <w:r w:rsidRPr="008F46EE">
              <w:rPr>
                <w:lang w:val="es-ES"/>
              </w:rPr>
              <w:t xml:space="preserve">          </w:t>
            </w:r>
            <w:proofErr w:type="spellStart"/>
            <w:r w:rsidRPr="008F46EE">
              <w:rPr>
                <w:lang w:val="es-ES"/>
              </w:rPr>
              <w:t>Rodriguez</w:t>
            </w:r>
            <w:proofErr w:type="spellEnd"/>
            <w:r w:rsidRPr="008F46EE">
              <w:rPr>
                <w:lang w:val="es-ES"/>
              </w:rPr>
              <w:t xml:space="preserve"> Espino Claudia</w:t>
            </w:r>
          </w:p>
        </w:tc>
      </w:tr>
      <w:tr w:rsidR="00CE1AC1" w:rsidRPr="008F46EE" w14:paraId="526AF2DF" w14:textId="77777777" w:rsidTr="00CF3808">
        <w:trPr>
          <w:trHeight w:hRule="exact" w:val="720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4500C7" w14:textId="77777777" w:rsidR="00CE1AC1" w:rsidRPr="008F46EE" w:rsidRDefault="00CE1AC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ES"/>
              </w:rPr>
            </w:pPr>
          </w:p>
          <w:p w14:paraId="4A3B980D" w14:textId="77777777" w:rsidR="00CE1AC1" w:rsidRPr="008F46EE" w:rsidRDefault="00A663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ES"/>
              </w:rPr>
            </w:pPr>
            <w:r w:rsidRPr="008F46EE">
              <w:rPr>
                <w:rFonts w:ascii="Cambria" w:hAnsi="Cambria"/>
                <w:i/>
                <w:color w:val="000000"/>
                <w:sz w:val="30"/>
                <w:lang w:val="es-ES"/>
              </w:rPr>
              <w:t>Asignatura:</w:t>
            </w: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18C6AF" w14:textId="77777777" w:rsidR="00CE1AC1" w:rsidRPr="008F46EE" w:rsidRDefault="00CE1AC1">
            <w:pPr>
              <w:pStyle w:val="TableContents"/>
              <w:ind w:left="629"/>
              <w:rPr>
                <w:lang w:val="es-ES"/>
              </w:rPr>
            </w:pPr>
          </w:p>
          <w:p w14:paraId="6B4508AE" w14:textId="38D992A3" w:rsidR="00CF3808" w:rsidRPr="008F46EE" w:rsidRDefault="00CF3808" w:rsidP="00CF3808">
            <w:pPr>
              <w:pStyle w:val="TableContents"/>
              <w:rPr>
                <w:lang w:val="es-ES"/>
              </w:rPr>
            </w:pPr>
            <w:r w:rsidRPr="008F46EE">
              <w:rPr>
                <w:lang w:val="es-ES"/>
              </w:rPr>
              <w:t xml:space="preserve">          Fundamentos de Programación</w:t>
            </w:r>
          </w:p>
        </w:tc>
      </w:tr>
      <w:tr w:rsidR="00CE1AC1" w:rsidRPr="008F46EE" w14:paraId="16BF9E61" w14:textId="77777777" w:rsidTr="00CF3808">
        <w:trPr>
          <w:trHeight w:hRule="exact" w:val="720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F431FF" w14:textId="77777777" w:rsidR="00CE1AC1" w:rsidRPr="008F46EE" w:rsidRDefault="00CE1AC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ES"/>
              </w:rPr>
            </w:pPr>
          </w:p>
          <w:p w14:paraId="122EED70" w14:textId="77777777" w:rsidR="00CE1AC1" w:rsidRPr="008F46EE" w:rsidRDefault="00A663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ES"/>
              </w:rPr>
            </w:pPr>
            <w:r w:rsidRPr="008F46EE">
              <w:rPr>
                <w:rFonts w:ascii="Cambria" w:hAnsi="Cambria"/>
                <w:i/>
                <w:color w:val="000000"/>
                <w:sz w:val="30"/>
                <w:lang w:val="es-ES"/>
              </w:rPr>
              <w:t>Grupo:</w:t>
            </w: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B18F76" w14:textId="77777777" w:rsidR="00CE1AC1" w:rsidRPr="008F46EE" w:rsidRDefault="00CE1AC1">
            <w:pPr>
              <w:pStyle w:val="TableContents"/>
              <w:ind w:left="629"/>
              <w:rPr>
                <w:lang w:val="es-ES"/>
              </w:rPr>
            </w:pPr>
          </w:p>
          <w:p w14:paraId="2D57A772" w14:textId="2E20E188" w:rsidR="00CF3808" w:rsidRPr="008F46EE" w:rsidRDefault="00CF3808">
            <w:pPr>
              <w:pStyle w:val="TableContents"/>
              <w:ind w:left="629"/>
              <w:rPr>
                <w:lang w:val="es-ES"/>
              </w:rPr>
            </w:pPr>
            <w:r w:rsidRPr="008F46EE">
              <w:rPr>
                <w:lang w:val="es-ES"/>
              </w:rPr>
              <w:t>1102</w:t>
            </w:r>
          </w:p>
        </w:tc>
      </w:tr>
      <w:tr w:rsidR="00CE1AC1" w:rsidRPr="008F46EE" w14:paraId="36FFAA0F" w14:textId="77777777" w:rsidTr="00CF3808">
        <w:trPr>
          <w:trHeight w:hRule="exact" w:val="720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2B9A2C" w14:textId="77777777" w:rsidR="00CE1AC1" w:rsidRPr="008F46EE" w:rsidRDefault="00CE1AC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ES"/>
              </w:rPr>
            </w:pPr>
          </w:p>
          <w:p w14:paraId="33C666E6" w14:textId="77777777" w:rsidR="00CE1AC1" w:rsidRPr="008F46EE" w:rsidRDefault="00A663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ES"/>
              </w:rPr>
            </w:pPr>
            <w:r w:rsidRPr="008F46EE">
              <w:rPr>
                <w:rFonts w:ascii="Cambria" w:hAnsi="Cambria"/>
                <w:i/>
                <w:color w:val="000000"/>
                <w:sz w:val="30"/>
                <w:lang w:val="es-ES"/>
              </w:rPr>
              <w:t>No de Práctica(s):</w:t>
            </w: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78EC2F" w14:textId="77777777" w:rsidR="00CE1AC1" w:rsidRPr="008F46EE" w:rsidRDefault="00CE1AC1">
            <w:pPr>
              <w:pStyle w:val="TableContents"/>
              <w:ind w:left="629"/>
              <w:rPr>
                <w:lang w:val="es-ES"/>
              </w:rPr>
            </w:pPr>
          </w:p>
          <w:p w14:paraId="5D664205" w14:textId="298C8400" w:rsidR="00CF3808" w:rsidRPr="008F46EE" w:rsidRDefault="00CF3808">
            <w:pPr>
              <w:pStyle w:val="TableContents"/>
              <w:ind w:left="629"/>
              <w:rPr>
                <w:lang w:val="es-ES"/>
              </w:rPr>
            </w:pPr>
            <w:r w:rsidRPr="008F46EE">
              <w:rPr>
                <w:lang w:val="es-ES"/>
              </w:rPr>
              <w:t>#</w:t>
            </w:r>
            <w:r w:rsidR="00CF24DD" w:rsidRPr="008F46EE">
              <w:rPr>
                <w:lang w:val="es-ES"/>
              </w:rPr>
              <w:t>4</w:t>
            </w:r>
          </w:p>
        </w:tc>
      </w:tr>
      <w:tr w:rsidR="00CE1AC1" w:rsidRPr="008F46EE" w14:paraId="223FFE43" w14:textId="77777777" w:rsidTr="00CF3808">
        <w:trPr>
          <w:trHeight w:hRule="exact" w:val="720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2BDF0A" w14:textId="77777777" w:rsidR="00CE1AC1" w:rsidRPr="008F46EE" w:rsidRDefault="00CE1AC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ES"/>
              </w:rPr>
            </w:pPr>
          </w:p>
          <w:p w14:paraId="73183116" w14:textId="77777777" w:rsidR="00CE1AC1" w:rsidRPr="008F46EE" w:rsidRDefault="00A663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ES"/>
              </w:rPr>
            </w:pPr>
            <w:r w:rsidRPr="008F46EE">
              <w:rPr>
                <w:rFonts w:ascii="Cambria" w:hAnsi="Cambria"/>
                <w:i/>
                <w:color w:val="000000"/>
                <w:sz w:val="30"/>
                <w:lang w:val="es-ES"/>
              </w:rPr>
              <w:t>Integrante(s):</w:t>
            </w: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CE60F1" w14:textId="77777777" w:rsidR="00CE1AC1" w:rsidRPr="008F46EE" w:rsidRDefault="00CE1AC1">
            <w:pPr>
              <w:pStyle w:val="TableContents"/>
              <w:ind w:left="629"/>
              <w:rPr>
                <w:lang w:val="es-ES"/>
              </w:rPr>
            </w:pPr>
          </w:p>
          <w:p w14:paraId="02200A83" w14:textId="40550D60" w:rsidR="00CF3808" w:rsidRPr="008F46EE" w:rsidRDefault="00CF3808">
            <w:pPr>
              <w:pStyle w:val="TableContents"/>
              <w:ind w:left="629"/>
              <w:rPr>
                <w:lang w:val="es-ES"/>
              </w:rPr>
            </w:pPr>
            <w:r w:rsidRPr="008F46EE">
              <w:rPr>
                <w:lang w:val="es-ES"/>
              </w:rPr>
              <w:t>Velázquez de León Lavarrios Alvar</w:t>
            </w:r>
          </w:p>
        </w:tc>
      </w:tr>
      <w:tr w:rsidR="00CE1AC1" w:rsidRPr="008F46EE" w14:paraId="2985E2B2" w14:textId="77777777" w:rsidTr="00CF3808">
        <w:trPr>
          <w:trHeight w:hRule="exact" w:val="720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0A0C70" w14:textId="77777777" w:rsidR="00CE1AC1" w:rsidRPr="008F46EE" w:rsidRDefault="00CE1AC1">
            <w:pPr>
              <w:pStyle w:val="Cambria"/>
              <w:ind w:left="629"/>
              <w:rPr>
                <w:lang w:val="es-ES"/>
              </w:rPr>
            </w:pP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8BE2BA" w14:textId="77777777" w:rsidR="00CE1AC1" w:rsidRPr="008F46EE" w:rsidRDefault="00CE1AC1">
            <w:pPr>
              <w:pStyle w:val="TableContents"/>
              <w:ind w:left="629"/>
              <w:rPr>
                <w:lang w:val="es-ES"/>
              </w:rPr>
            </w:pPr>
          </w:p>
        </w:tc>
      </w:tr>
      <w:tr w:rsidR="00CE1AC1" w:rsidRPr="008F46EE" w14:paraId="6D95B7E7" w14:textId="77777777" w:rsidTr="00CF3808">
        <w:trPr>
          <w:trHeight w:hRule="exact" w:val="720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569A83" w14:textId="77777777" w:rsidR="00CE1AC1" w:rsidRPr="008F46EE" w:rsidRDefault="00CE1AC1">
            <w:pPr>
              <w:pStyle w:val="Cambria"/>
              <w:ind w:left="629"/>
              <w:rPr>
                <w:lang w:val="es-ES"/>
              </w:rPr>
            </w:pP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7250E1" w14:textId="77777777" w:rsidR="00CE1AC1" w:rsidRPr="008F46EE" w:rsidRDefault="00CE1AC1" w:rsidP="00CF3808">
            <w:pPr>
              <w:pStyle w:val="TableContents"/>
              <w:rPr>
                <w:lang w:val="es-ES"/>
              </w:rPr>
            </w:pPr>
          </w:p>
        </w:tc>
      </w:tr>
      <w:tr w:rsidR="00CE1AC1" w:rsidRPr="008F46EE" w14:paraId="5F3A787C" w14:textId="77777777" w:rsidTr="00CF3808">
        <w:trPr>
          <w:trHeight w:hRule="exact" w:val="720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BD15E7" w14:textId="77777777" w:rsidR="00CE1AC1" w:rsidRPr="008F46EE" w:rsidRDefault="00CE1AC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ES"/>
              </w:rPr>
            </w:pPr>
          </w:p>
          <w:p w14:paraId="27FDF17F" w14:textId="77777777" w:rsidR="00CE1AC1" w:rsidRPr="008F46EE" w:rsidRDefault="00A663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ES"/>
              </w:rPr>
            </w:pPr>
            <w:r w:rsidRPr="008F46EE">
              <w:rPr>
                <w:rFonts w:ascii="Cambria" w:hAnsi="Cambria"/>
                <w:i/>
                <w:color w:val="000000"/>
                <w:sz w:val="30"/>
                <w:lang w:val="es-ES"/>
              </w:rPr>
              <w:t>Semestre:</w:t>
            </w: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EEFEEF" w14:textId="77777777" w:rsidR="00CE1AC1" w:rsidRPr="008F46EE" w:rsidRDefault="00CE1AC1">
            <w:pPr>
              <w:pStyle w:val="TableContents"/>
              <w:ind w:left="629"/>
              <w:rPr>
                <w:lang w:val="es-ES"/>
              </w:rPr>
            </w:pPr>
          </w:p>
          <w:p w14:paraId="54265FEA" w14:textId="00B6CF40" w:rsidR="00CF3808" w:rsidRPr="008F46EE" w:rsidRDefault="00CF3808">
            <w:pPr>
              <w:pStyle w:val="TableContents"/>
              <w:ind w:left="629"/>
              <w:rPr>
                <w:lang w:val="es-ES"/>
              </w:rPr>
            </w:pPr>
            <w:r w:rsidRPr="008F46EE">
              <w:rPr>
                <w:lang w:val="es-ES"/>
              </w:rPr>
              <w:t>Primero</w:t>
            </w:r>
          </w:p>
        </w:tc>
      </w:tr>
      <w:tr w:rsidR="00CE1AC1" w:rsidRPr="008F46EE" w14:paraId="0E11C242" w14:textId="77777777" w:rsidTr="00CF3808">
        <w:trPr>
          <w:trHeight w:hRule="exact" w:val="720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2D1D23" w14:textId="77777777" w:rsidR="00CE1AC1" w:rsidRPr="008F46EE" w:rsidRDefault="00CE1AC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ES"/>
              </w:rPr>
            </w:pPr>
          </w:p>
          <w:p w14:paraId="1AC3BDBB" w14:textId="77777777" w:rsidR="00CE1AC1" w:rsidRPr="008F46EE" w:rsidRDefault="00A663CA">
            <w:pPr>
              <w:pStyle w:val="Standard"/>
              <w:ind w:left="629"/>
              <w:jc w:val="right"/>
              <w:rPr>
                <w:lang w:val="es-ES"/>
              </w:rPr>
            </w:pPr>
            <w:r w:rsidRPr="008F46EE">
              <w:rPr>
                <w:rStyle w:val="Fuentedeprrafopredeter1"/>
                <w:rFonts w:ascii="Cambria" w:hAnsi="Cambria"/>
                <w:i/>
                <w:color w:val="000000"/>
                <w:sz w:val="30"/>
                <w:lang w:val="es-ES"/>
              </w:rPr>
              <w:t>Fecha de entrega:</w:t>
            </w: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59BA95" w14:textId="77777777" w:rsidR="00CE1AC1" w:rsidRPr="008F46EE" w:rsidRDefault="00CE1AC1">
            <w:pPr>
              <w:pStyle w:val="TableContents"/>
              <w:ind w:left="629"/>
              <w:rPr>
                <w:lang w:val="es-ES"/>
              </w:rPr>
            </w:pPr>
          </w:p>
          <w:p w14:paraId="625265A1" w14:textId="35443CFC" w:rsidR="00820E5C" w:rsidRPr="008F46EE" w:rsidRDefault="00CF24DD">
            <w:pPr>
              <w:pStyle w:val="TableContents"/>
              <w:ind w:left="629"/>
              <w:rPr>
                <w:lang w:val="es-ES"/>
              </w:rPr>
            </w:pPr>
            <w:r w:rsidRPr="008F46EE">
              <w:rPr>
                <w:lang w:val="es-ES"/>
              </w:rPr>
              <w:t>8 de Septiembre</w:t>
            </w:r>
            <w:r w:rsidR="003C1C51" w:rsidRPr="008F46EE">
              <w:rPr>
                <w:lang w:val="es-ES"/>
              </w:rPr>
              <w:t xml:space="preserve"> de 2017</w:t>
            </w:r>
          </w:p>
        </w:tc>
      </w:tr>
      <w:tr w:rsidR="00CE1AC1" w:rsidRPr="008F46EE" w14:paraId="19716931" w14:textId="77777777" w:rsidTr="00CF3808">
        <w:trPr>
          <w:trHeight w:hRule="exact" w:val="720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561F9D" w14:textId="77777777" w:rsidR="00CE1AC1" w:rsidRPr="008F46EE" w:rsidRDefault="00CE1AC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ES"/>
              </w:rPr>
            </w:pPr>
          </w:p>
          <w:p w14:paraId="3507A85F" w14:textId="77777777" w:rsidR="00CE1AC1" w:rsidRPr="008F46EE" w:rsidRDefault="00A663CA">
            <w:pPr>
              <w:pStyle w:val="Standard"/>
              <w:ind w:left="629"/>
              <w:jc w:val="right"/>
              <w:rPr>
                <w:lang w:val="es-ES"/>
              </w:rPr>
            </w:pPr>
            <w:proofErr w:type="spellStart"/>
            <w:r w:rsidRPr="008F46EE">
              <w:rPr>
                <w:rStyle w:val="Fuentedeprrafopredeter1"/>
                <w:rFonts w:ascii="Cambria" w:hAnsi="Cambria"/>
                <w:i/>
                <w:color w:val="000000"/>
                <w:sz w:val="30"/>
                <w:lang w:val="es-ES"/>
              </w:rPr>
              <w:t>Obervaciones</w:t>
            </w:r>
            <w:proofErr w:type="spellEnd"/>
            <w:r w:rsidRPr="008F46EE">
              <w:rPr>
                <w:rStyle w:val="Fuentedeprrafopredeter1"/>
                <w:rFonts w:ascii="Cambria" w:hAnsi="Cambria"/>
                <w:i/>
                <w:color w:val="000000"/>
                <w:sz w:val="30"/>
                <w:lang w:val="es-ES"/>
              </w:rPr>
              <w:t>:</w:t>
            </w:r>
            <w:r w:rsidRPr="008F46EE">
              <w:rPr>
                <w:lang w:val="es-ES"/>
              </w:rPr>
              <w:t>:</w:t>
            </w: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D3124B" w14:textId="77777777" w:rsidR="00CE1AC1" w:rsidRPr="008F46EE" w:rsidRDefault="00CE1AC1">
            <w:pPr>
              <w:pStyle w:val="TableContents"/>
              <w:ind w:left="629"/>
              <w:rPr>
                <w:lang w:val="es-ES"/>
              </w:rPr>
            </w:pPr>
          </w:p>
        </w:tc>
      </w:tr>
      <w:tr w:rsidR="00CE1AC1" w:rsidRPr="008F46EE" w14:paraId="4F715210" w14:textId="77777777" w:rsidTr="00CF3808">
        <w:trPr>
          <w:trHeight w:hRule="exact" w:val="720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DD3B25" w14:textId="77777777" w:rsidR="00CE1AC1" w:rsidRPr="008F46EE" w:rsidRDefault="00CE1AC1">
            <w:pPr>
              <w:pStyle w:val="Standard"/>
              <w:ind w:left="629"/>
              <w:jc w:val="right"/>
              <w:rPr>
                <w:lang w:val="es-ES"/>
              </w:rPr>
            </w:pP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32C9B6" w14:textId="77777777" w:rsidR="00CE1AC1" w:rsidRPr="008F46EE" w:rsidRDefault="00CE1AC1">
            <w:pPr>
              <w:pStyle w:val="TableContents"/>
              <w:ind w:left="629"/>
              <w:rPr>
                <w:lang w:val="es-ES"/>
              </w:rPr>
            </w:pPr>
          </w:p>
        </w:tc>
      </w:tr>
    </w:tbl>
    <w:p w14:paraId="49660EE5" w14:textId="77777777" w:rsidR="00CE1AC1" w:rsidRPr="008F46EE" w:rsidRDefault="00CE1AC1">
      <w:pPr>
        <w:pStyle w:val="Standard"/>
        <w:rPr>
          <w:lang w:val="es-ES"/>
        </w:rPr>
      </w:pPr>
    </w:p>
    <w:p w14:paraId="0DD751F0" w14:textId="77777777" w:rsidR="00820E5C" w:rsidRPr="008F46EE" w:rsidRDefault="00A663CA">
      <w:pPr>
        <w:pStyle w:val="Standard"/>
        <w:rPr>
          <w:rFonts w:ascii="Calibri" w:hAnsi="Calibri"/>
          <w:color w:val="000000"/>
          <w:sz w:val="52"/>
          <w:lang w:val="es-ES"/>
        </w:rPr>
      </w:pPr>
      <w:r w:rsidRPr="008F46EE">
        <w:rPr>
          <w:rFonts w:ascii="Calibri" w:hAnsi="Calibri"/>
          <w:color w:val="000000"/>
          <w:sz w:val="52"/>
          <w:lang w:val="es-ES"/>
        </w:rPr>
        <w:tab/>
      </w:r>
      <w:r w:rsidRPr="008F46EE">
        <w:rPr>
          <w:rFonts w:ascii="Calibri" w:hAnsi="Calibri"/>
          <w:color w:val="000000"/>
          <w:sz w:val="52"/>
          <w:lang w:val="es-ES"/>
        </w:rPr>
        <w:tab/>
      </w:r>
      <w:r w:rsidRPr="008F46EE">
        <w:rPr>
          <w:rFonts w:ascii="Calibri" w:hAnsi="Calibri"/>
          <w:color w:val="000000"/>
          <w:sz w:val="52"/>
          <w:lang w:val="es-ES"/>
        </w:rPr>
        <w:tab/>
      </w:r>
      <w:r w:rsidRPr="008F46EE">
        <w:rPr>
          <w:rFonts w:ascii="Calibri" w:hAnsi="Calibri"/>
          <w:color w:val="000000"/>
          <w:sz w:val="52"/>
          <w:lang w:val="es-ES"/>
        </w:rPr>
        <w:tab/>
      </w:r>
      <w:r w:rsidRPr="008F46EE">
        <w:rPr>
          <w:rFonts w:ascii="Calibri" w:hAnsi="Calibri"/>
          <w:color w:val="000000"/>
          <w:sz w:val="52"/>
          <w:lang w:val="es-ES"/>
        </w:rPr>
        <w:tab/>
      </w:r>
    </w:p>
    <w:p w14:paraId="7AF10F26" w14:textId="77777777" w:rsidR="00820E5C" w:rsidRPr="008F46EE" w:rsidRDefault="00820E5C">
      <w:pPr>
        <w:pStyle w:val="Standard"/>
        <w:rPr>
          <w:rFonts w:ascii="Calibri" w:hAnsi="Calibri"/>
          <w:color w:val="000000"/>
          <w:sz w:val="52"/>
          <w:lang w:val="es-ES"/>
        </w:rPr>
      </w:pPr>
    </w:p>
    <w:p w14:paraId="6B565449" w14:textId="186F2527" w:rsidR="00CE1AC1" w:rsidRPr="008F46EE" w:rsidRDefault="00A663CA" w:rsidP="00820E5C">
      <w:pPr>
        <w:pStyle w:val="Standard"/>
        <w:jc w:val="center"/>
        <w:rPr>
          <w:rFonts w:ascii="Calibri" w:hAnsi="Calibri"/>
          <w:color w:val="000000"/>
          <w:sz w:val="52"/>
          <w:lang w:val="es-ES"/>
        </w:rPr>
      </w:pPr>
      <w:r w:rsidRPr="008F46EE">
        <w:rPr>
          <w:rFonts w:ascii="Calibri" w:hAnsi="Calibri"/>
          <w:color w:val="000000"/>
          <w:sz w:val="52"/>
          <w:lang w:val="es-ES"/>
        </w:rPr>
        <w:lastRenderedPageBreak/>
        <w:t>CALIFICACIÓN: __________</w:t>
      </w:r>
    </w:p>
    <w:p w14:paraId="69EC6057" w14:textId="77777777" w:rsidR="00CE1AC1" w:rsidRPr="008F46EE" w:rsidRDefault="00CE1AC1">
      <w:pPr>
        <w:pStyle w:val="Standard"/>
        <w:rPr>
          <w:lang w:val="es-ES"/>
        </w:rPr>
      </w:pPr>
    </w:p>
    <w:p w14:paraId="091F0636" w14:textId="77777777" w:rsidR="003C1C51" w:rsidRPr="008F46EE" w:rsidRDefault="003C1C51">
      <w:pPr>
        <w:pStyle w:val="Standard"/>
        <w:rPr>
          <w:lang w:val="es-ES"/>
        </w:rPr>
      </w:pPr>
    </w:p>
    <w:p w14:paraId="063DEFCE" w14:textId="64308E46" w:rsidR="003C1C51" w:rsidRPr="008F46EE" w:rsidRDefault="003C1C51" w:rsidP="003C1C51">
      <w:pPr>
        <w:pStyle w:val="Standard"/>
        <w:jc w:val="center"/>
        <w:rPr>
          <w:rFonts w:ascii="Arial" w:hAnsi="Arial" w:cs="Arial"/>
          <w:sz w:val="32"/>
          <w:szCs w:val="32"/>
          <w:lang w:val="es-ES"/>
        </w:rPr>
      </w:pPr>
      <w:r w:rsidRPr="008F46EE">
        <w:rPr>
          <w:rFonts w:ascii="Arial" w:hAnsi="Arial" w:cs="Arial"/>
          <w:sz w:val="32"/>
          <w:szCs w:val="32"/>
          <w:lang w:val="es-ES"/>
        </w:rPr>
        <w:t>Objetivos</w:t>
      </w:r>
    </w:p>
    <w:p w14:paraId="46FB8B2C" w14:textId="01CAE443" w:rsidR="0021416D" w:rsidRPr="008F46EE" w:rsidRDefault="0021416D" w:rsidP="0021416D">
      <w:pPr>
        <w:pStyle w:val="Standard"/>
        <w:jc w:val="both"/>
        <w:rPr>
          <w:rFonts w:ascii="Arial" w:hAnsi="Arial" w:cs="Arial"/>
          <w:sz w:val="28"/>
          <w:szCs w:val="28"/>
          <w:lang w:val="es-ES"/>
        </w:rPr>
      </w:pPr>
      <w:r w:rsidRPr="008F46EE">
        <w:rPr>
          <w:rFonts w:ascii="Arial" w:hAnsi="Arial" w:cs="Arial"/>
          <w:sz w:val="28"/>
          <w:szCs w:val="28"/>
          <w:lang w:val="es-ES"/>
        </w:rPr>
        <w:t>Elaborar diagramas de flujo que representen de manera gráfica las soluciones de un problema a partir de un algoritmo formulado que comprenda un proceso en una serie de acciones.</w:t>
      </w:r>
    </w:p>
    <w:p w14:paraId="11256F6E" w14:textId="77777777" w:rsidR="003C1C51" w:rsidRPr="007E6F0E" w:rsidRDefault="003C1C51" w:rsidP="003C1C51">
      <w:pPr>
        <w:pStyle w:val="Standard"/>
        <w:jc w:val="center"/>
        <w:rPr>
          <w:rFonts w:ascii="Arial" w:hAnsi="Arial" w:cs="Arial"/>
          <w:lang w:val="es-ES"/>
        </w:rPr>
      </w:pPr>
    </w:p>
    <w:p w14:paraId="35CEFFED" w14:textId="7C70C7D2" w:rsidR="003C1C51" w:rsidRPr="008F46EE" w:rsidRDefault="003C1C51" w:rsidP="003C1C51">
      <w:pPr>
        <w:pStyle w:val="Standard"/>
        <w:jc w:val="center"/>
        <w:rPr>
          <w:rFonts w:ascii="Arial" w:hAnsi="Arial" w:cs="Arial"/>
          <w:sz w:val="32"/>
          <w:szCs w:val="32"/>
          <w:lang w:val="es-ES"/>
        </w:rPr>
      </w:pPr>
      <w:r w:rsidRPr="008F46EE">
        <w:rPr>
          <w:rFonts w:ascii="Arial" w:hAnsi="Arial" w:cs="Arial"/>
          <w:sz w:val="32"/>
          <w:szCs w:val="32"/>
          <w:lang w:val="es-ES"/>
        </w:rPr>
        <w:t>Desarrollo</w:t>
      </w:r>
    </w:p>
    <w:p w14:paraId="3B16FDC9" w14:textId="603B3EDC" w:rsidR="0021416D" w:rsidRPr="008F46EE" w:rsidRDefault="008F46EE" w:rsidP="008F46EE">
      <w:pPr>
        <w:pStyle w:val="Standard"/>
        <w:jc w:val="both"/>
        <w:rPr>
          <w:rFonts w:ascii="Arial" w:hAnsi="Arial" w:cs="Arial"/>
          <w:sz w:val="28"/>
          <w:szCs w:val="28"/>
          <w:lang w:val="es-ES"/>
        </w:rPr>
      </w:pPr>
      <w:r w:rsidRPr="008F46EE">
        <w:rPr>
          <w:rFonts w:ascii="Arial" w:hAnsi="Arial" w:cs="Arial"/>
          <w:sz w:val="28"/>
          <w:szCs w:val="28"/>
          <w:lang w:val="es-ES"/>
        </w:rPr>
        <w:t xml:space="preserve">Como introducción se dieron a conocer las características descriptivas de un diagrama </w:t>
      </w:r>
      <w:r>
        <w:rPr>
          <w:rFonts w:ascii="Arial" w:hAnsi="Arial" w:cs="Arial"/>
          <w:sz w:val="28"/>
          <w:szCs w:val="28"/>
          <w:lang w:val="es-ES"/>
        </w:rPr>
        <w:t>de flujo, los símbolos más representativos y generales que conforman la estructura de un diagrama de flujo, y cómo deben unirse de manera adecuada cada símbolo. Después se mencionaron a las estructuras de control secuencial, de control condicional, y de co</w:t>
      </w:r>
      <w:r w:rsidR="00FB1AE0">
        <w:rPr>
          <w:rFonts w:ascii="Arial" w:hAnsi="Arial" w:cs="Arial"/>
          <w:sz w:val="28"/>
          <w:szCs w:val="28"/>
          <w:lang w:val="es-ES"/>
        </w:rPr>
        <w:t>ntrol iterativas o repetitivas,</w:t>
      </w:r>
      <w:r>
        <w:rPr>
          <w:rFonts w:ascii="Arial" w:hAnsi="Arial" w:cs="Arial"/>
          <w:sz w:val="28"/>
          <w:szCs w:val="28"/>
          <w:lang w:val="es-ES"/>
        </w:rPr>
        <w:t xml:space="preserve"> de funciones secundarias que están involucradas en la función principal y qué parámetros pueden </w:t>
      </w:r>
      <w:r w:rsidR="00FB1AE0">
        <w:rPr>
          <w:rFonts w:ascii="Arial" w:hAnsi="Arial" w:cs="Arial"/>
          <w:sz w:val="28"/>
          <w:szCs w:val="28"/>
          <w:lang w:val="es-ES"/>
        </w:rPr>
        <w:t xml:space="preserve">recibir, </w:t>
      </w:r>
      <w:r w:rsidR="00FB1AE0">
        <w:rPr>
          <w:rFonts w:ascii="Arial" w:hAnsi="Arial" w:cs="Arial"/>
          <w:sz w:val="28"/>
          <w:szCs w:val="28"/>
          <w:lang w:val="es-ES"/>
        </w:rPr>
        <w:t xml:space="preserve">así como algunos ejemplos de </w:t>
      </w:r>
      <w:r w:rsidR="00FB1AE0">
        <w:rPr>
          <w:rFonts w:ascii="Arial" w:hAnsi="Arial" w:cs="Arial"/>
          <w:sz w:val="28"/>
          <w:szCs w:val="28"/>
          <w:lang w:val="es-ES"/>
        </w:rPr>
        <w:t>las anteriormente mencionadas.</w:t>
      </w:r>
    </w:p>
    <w:p w14:paraId="613D0189" w14:textId="77777777" w:rsidR="003C1C51" w:rsidRPr="007E6F0E" w:rsidRDefault="003C1C51" w:rsidP="003C1C51">
      <w:pPr>
        <w:pStyle w:val="Standard"/>
        <w:jc w:val="center"/>
        <w:rPr>
          <w:rFonts w:ascii="Arial" w:hAnsi="Arial" w:cs="Arial"/>
          <w:lang w:val="es-ES"/>
        </w:rPr>
      </w:pPr>
    </w:p>
    <w:p w14:paraId="4D0EE0C1" w14:textId="77777777" w:rsidR="0029682B" w:rsidRDefault="0029682B" w:rsidP="003C1C51">
      <w:pPr>
        <w:pStyle w:val="Standard"/>
        <w:jc w:val="center"/>
        <w:rPr>
          <w:rFonts w:ascii="Arial" w:hAnsi="Arial" w:cs="Arial"/>
          <w:sz w:val="32"/>
          <w:szCs w:val="32"/>
          <w:lang w:val="es-ES"/>
        </w:rPr>
      </w:pPr>
    </w:p>
    <w:p w14:paraId="21B05F7D" w14:textId="61B51D0B" w:rsidR="006572A6" w:rsidRDefault="006572A6" w:rsidP="003C1C51">
      <w:pPr>
        <w:pStyle w:val="Standard"/>
        <w:jc w:val="center"/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>Actividad</w:t>
      </w:r>
    </w:p>
    <w:p w14:paraId="2B93D73E" w14:textId="7097F345" w:rsidR="006572A6" w:rsidRDefault="0057482C" w:rsidP="0057482C">
      <w:pPr>
        <w:pStyle w:val="Standard"/>
        <w:jc w:val="both"/>
        <w:rPr>
          <w:rFonts w:ascii="Arial" w:hAnsi="Arial" w:cs="Arial"/>
          <w:b/>
          <w:i/>
          <w:sz w:val="28"/>
          <w:szCs w:val="28"/>
          <w:lang w:val="es-ES"/>
        </w:rPr>
      </w:pPr>
      <w:r w:rsidRPr="0057482C">
        <w:rPr>
          <w:rFonts w:ascii="Arial" w:hAnsi="Arial" w:cs="Arial"/>
          <w:b/>
          <w:i/>
          <w:sz w:val="28"/>
          <w:szCs w:val="28"/>
          <w:lang w:val="es-ES"/>
        </w:rPr>
        <w:t>Fórmula General</w:t>
      </w:r>
    </w:p>
    <w:p w14:paraId="105CA251" w14:textId="77777777" w:rsidR="0057482C" w:rsidRPr="0057482C" w:rsidRDefault="0057482C" w:rsidP="0057482C">
      <w:pPr>
        <w:pStyle w:val="Standard"/>
        <w:jc w:val="both"/>
        <w:rPr>
          <w:rFonts w:ascii="Arial" w:hAnsi="Arial" w:cs="Arial"/>
          <w:sz w:val="28"/>
          <w:szCs w:val="28"/>
          <w:lang w:val="es-ES"/>
        </w:rPr>
      </w:pPr>
    </w:p>
    <w:p w14:paraId="505B9415" w14:textId="37C1D2CC" w:rsidR="0057482C" w:rsidRDefault="0057482C" w:rsidP="0057482C">
      <w:pPr>
        <w:pStyle w:val="Standard"/>
        <w:jc w:val="both"/>
        <w:rPr>
          <w:rFonts w:ascii="Arial" w:hAnsi="Arial" w:cs="Arial"/>
          <w:sz w:val="28"/>
          <w:szCs w:val="28"/>
          <w:lang w:val="es-ES"/>
        </w:rPr>
      </w:pPr>
      <w:r w:rsidRPr="00904700">
        <w:rPr>
          <w:rFonts w:ascii="Arial" w:hAnsi="Arial" w:cs="Arial"/>
          <w:b/>
          <w:sz w:val="28"/>
          <w:szCs w:val="28"/>
          <w:lang w:val="es-ES"/>
        </w:rPr>
        <w:t>Prog</w:t>
      </w:r>
      <w:r w:rsidR="001361CC">
        <w:rPr>
          <w:rFonts w:ascii="Arial" w:hAnsi="Arial" w:cs="Arial"/>
          <w:b/>
          <w:sz w:val="28"/>
          <w:szCs w:val="28"/>
          <w:lang w:val="es-ES"/>
        </w:rPr>
        <w:t>1</w:t>
      </w:r>
      <w:r>
        <w:rPr>
          <w:rFonts w:ascii="Arial" w:hAnsi="Arial" w:cs="Arial"/>
          <w:sz w:val="28"/>
          <w:szCs w:val="28"/>
          <w:lang w:val="es-ES"/>
        </w:rPr>
        <w:t>. Fórmula General</w:t>
      </w:r>
    </w:p>
    <w:p w14:paraId="644CD034" w14:textId="77777777" w:rsidR="0057482C" w:rsidRDefault="0057482C" w:rsidP="0057482C">
      <w:pPr>
        <w:pStyle w:val="Standard"/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   1.- Inicio</w:t>
      </w:r>
    </w:p>
    <w:p w14:paraId="71DC4E47" w14:textId="77777777" w:rsidR="0057482C" w:rsidRDefault="0057482C" w:rsidP="0057482C">
      <w:pPr>
        <w:pStyle w:val="Standard"/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   2.- Pedir </w:t>
      </w:r>
      <w:proofErr w:type="spellStart"/>
      <w:r>
        <w:rPr>
          <w:rFonts w:ascii="Arial" w:hAnsi="Arial" w:cs="Arial"/>
          <w:sz w:val="28"/>
          <w:szCs w:val="28"/>
          <w:lang w:val="es-ES"/>
        </w:rPr>
        <w:t>valor “a</w:t>
      </w:r>
      <w:proofErr w:type="spellEnd"/>
      <w:r>
        <w:rPr>
          <w:rFonts w:ascii="Arial" w:hAnsi="Arial" w:cs="Arial"/>
          <w:sz w:val="28"/>
          <w:szCs w:val="28"/>
          <w:lang w:val="es-ES"/>
        </w:rPr>
        <w:t>”. Mostrar “no debe ser cero”</w:t>
      </w:r>
    </w:p>
    <w:p w14:paraId="2BB3EF82" w14:textId="77777777" w:rsidR="0057482C" w:rsidRDefault="0057482C" w:rsidP="0057482C">
      <w:pPr>
        <w:pStyle w:val="Standard"/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   3.- Si a=0 mandar mensaje “No se puede porque crea una indeterminación” y regresar al paso 2; en caso contrario, continuar al paso 4</w:t>
      </w:r>
    </w:p>
    <w:p w14:paraId="30F80F7E" w14:textId="77777777" w:rsidR="0057482C" w:rsidRDefault="0057482C" w:rsidP="0057482C">
      <w:pPr>
        <w:pStyle w:val="Standard"/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   4.- Pedir un valor para “b” y “c”</w:t>
      </w:r>
    </w:p>
    <w:p w14:paraId="37771044" w14:textId="77777777" w:rsidR="0057482C" w:rsidRDefault="0057482C" w:rsidP="0057482C">
      <w:pPr>
        <w:pStyle w:val="Standard"/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   5.- Realizar operación </w:t>
      </w:r>
      <m:oMath>
        <m:r>
          <w:rPr>
            <w:rFonts w:ascii="Cambria Math" w:hAnsi="Cambria Math" w:cs="Arial"/>
            <w:sz w:val="28"/>
            <w:szCs w:val="28"/>
            <w:lang w:val="es-ES"/>
          </w:rPr>
          <m:t>d=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  <w:lang w:val="es-ES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  <w:lang w:val="es-ES"/>
              </w:rPr>
              <m:t>b</m:t>
            </m:r>
          </m:e>
          <m:sup>
            <m:r>
              <w:rPr>
                <w:rFonts w:ascii="Cambria Math" w:hAnsi="Cambria Math" w:cs="Arial"/>
                <w:sz w:val="28"/>
                <w:szCs w:val="28"/>
                <w:lang w:val="es-ES"/>
              </w:rPr>
              <m:t>2</m:t>
            </m:r>
          </m:sup>
        </m:sSup>
        <m:r>
          <w:rPr>
            <w:rFonts w:ascii="Cambria Math" w:hAnsi="Cambria Math" w:cs="Arial"/>
            <w:sz w:val="28"/>
            <w:szCs w:val="28"/>
            <w:lang w:val="es-ES"/>
          </w:rPr>
          <m:t>-4ac</m:t>
        </m:r>
      </m:oMath>
    </w:p>
    <w:p w14:paraId="6DB7E315" w14:textId="77777777" w:rsidR="0057482C" w:rsidRDefault="0057482C" w:rsidP="0057482C">
      <w:pPr>
        <w:pStyle w:val="Standard"/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   6.- Si d&lt;0 entonces realizar operación </w:t>
      </w:r>
      <m:oMath>
        <m:r>
          <w:rPr>
            <w:rFonts w:ascii="Cambria Math" w:hAnsi="Cambria Math" w:cs="Arial"/>
            <w:sz w:val="28"/>
            <w:szCs w:val="28"/>
            <w:lang w:val="es-ES"/>
          </w:rPr>
          <m:t>z=</m:t>
        </m:r>
        <m:rad>
          <m:radPr>
            <m:degHide m:val="1"/>
            <m:ctrlPr>
              <w:rPr>
                <w:rFonts w:ascii="Cambria Math" w:hAnsi="Cambria Math" w:cs="Arial"/>
                <w:i/>
                <w:sz w:val="28"/>
                <w:szCs w:val="28"/>
                <w:lang w:val="es-ES"/>
              </w:rPr>
            </m:ctrlPr>
          </m:radPr>
          <m:deg/>
          <m:e>
            <m:r>
              <w:rPr>
                <w:rFonts w:ascii="Cambria Math" w:hAnsi="Cambria Math" w:cs="Arial"/>
                <w:sz w:val="28"/>
                <w:szCs w:val="28"/>
                <w:lang w:val="es-ES"/>
              </w:rPr>
              <m:t>d</m:t>
            </m:r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s-ES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8"/>
                    <w:lang w:val="es-ES"/>
                  </w:rPr>
                  <m:t>-1</m:t>
                </m:r>
              </m:e>
            </m:d>
          </m:e>
        </m:rad>
      </m:oMath>
      <w:r>
        <w:rPr>
          <w:rFonts w:ascii="Arial" w:hAnsi="Arial" w:cs="Arial"/>
          <w:sz w:val="28"/>
          <w:szCs w:val="28"/>
          <w:lang w:val="es-ES"/>
        </w:rPr>
        <w:t>, realizar operaciones r=-b/2a, n=z/2a, imprimir x1=</w:t>
      </w:r>
      <w:proofErr w:type="spellStart"/>
      <w:r>
        <w:rPr>
          <w:rFonts w:ascii="Arial" w:hAnsi="Arial" w:cs="Arial"/>
          <w:sz w:val="28"/>
          <w:szCs w:val="28"/>
          <w:lang w:val="es-ES"/>
        </w:rPr>
        <w:t>r+ni</w:t>
      </w:r>
      <w:proofErr w:type="spellEnd"/>
      <w:r>
        <w:rPr>
          <w:rFonts w:ascii="Arial" w:hAnsi="Arial" w:cs="Arial"/>
          <w:sz w:val="28"/>
          <w:szCs w:val="28"/>
          <w:lang w:val="es-ES"/>
        </w:rPr>
        <w:t xml:space="preserve"> y x2=r-ni; en caso contrario ir al paso 7</w:t>
      </w:r>
    </w:p>
    <w:p w14:paraId="428F896D" w14:textId="44757DF8" w:rsidR="0057482C" w:rsidRDefault="00733C1D" w:rsidP="0057482C">
      <w:pPr>
        <w:pStyle w:val="Standard"/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   7.-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es-ES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es-ES"/>
              </w:rPr>
              <m:t>x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es-ES"/>
              </w:rPr>
              <m:t>1</m:t>
            </m:r>
          </m:sub>
        </m:sSub>
      </m:oMath>
      <w:r>
        <w:rPr>
          <w:rFonts w:ascii="Arial" w:hAnsi="Arial" w:cs="Arial"/>
          <w:sz w:val="28"/>
          <w:szCs w:val="28"/>
          <w:lang w:val="es-ES"/>
        </w:rPr>
        <w:t xml:space="preserve">=(-b+d)/2a,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es-ES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es-ES"/>
              </w:rPr>
              <m:t>x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es-ES"/>
              </w:rPr>
              <m:t>2</m:t>
            </m:r>
          </m:sub>
        </m:sSub>
      </m:oMath>
      <w:r w:rsidR="0057482C">
        <w:rPr>
          <w:rFonts w:ascii="Arial" w:hAnsi="Arial" w:cs="Arial"/>
          <w:sz w:val="28"/>
          <w:szCs w:val="28"/>
          <w:lang w:val="es-ES"/>
        </w:rPr>
        <w:t>=(-b-d</w:t>
      </w:r>
      <w:r>
        <w:rPr>
          <w:rFonts w:ascii="Arial" w:hAnsi="Arial" w:cs="Arial"/>
          <w:sz w:val="28"/>
          <w:szCs w:val="28"/>
          <w:lang w:val="es-ES"/>
        </w:rPr>
        <w:t>)/2a e imprimir “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es-ES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es-ES"/>
              </w:rPr>
              <m:t>x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es-ES"/>
              </w:rPr>
              <m:t>1</m:t>
            </m:r>
          </m:sub>
        </m:sSub>
      </m:oMath>
      <w:r>
        <w:rPr>
          <w:rFonts w:ascii="Arial" w:hAnsi="Arial" w:cs="Arial"/>
          <w:sz w:val="28"/>
          <w:szCs w:val="28"/>
          <w:lang w:val="es-ES"/>
        </w:rPr>
        <w:t>” y “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es-ES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es-ES"/>
              </w:rPr>
              <m:t>x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es-ES"/>
              </w:rPr>
              <m:t>2</m:t>
            </m:r>
          </m:sub>
        </m:sSub>
      </m:oMath>
      <w:r w:rsidR="0057482C">
        <w:rPr>
          <w:rFonts w:ascii="Arial" w:hAnsi="Arial" w:cs="Arial"/>
          <w:sz w:val="28"/>
          <w:szCs w:val="28"/>
          <w:lang w:val="es-ES"/>
        </w:rPr>
        <w:t>”</w:t>
      </w:r>
    </w:p>
    <w:p w14:paraId="1797EA8D" w14:textId="77777777" w:rsidR="0057482C" w:rsidRDefault="0057482C" w:rsidP="0057482C">
      <w:pPr>
        <w:pStyle w:val="Standard"/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   8.- Fin</w:t>
      </w:r>
    </w:p>
    <w:p w14:paraId="21C0A0BF" w14:textId="3BB8FE5D" w:rsidR="001361CC" w:rsidRDefault="00CD3A1A" w:rsidP="00CD3A1A">
      <w:pPr>
        <w:pStyle w:val="Standard"/>
        <w:jc w:val="center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noProof/>
          <w:sz w:val="28"/>
          <w:szCs w:val="28"/>
          <w:lang w:val="es-ES_tradnl" w:eastAsia="ja-JP" w:bidi="ar-SA"/>
        </w:rPr>
        <w:lastRenderedPageBreak/>
        <w:drawing>
          <wp:inline distT="0" distB="0" distL="0" distR="0" wp14:anchorId="1816655F" wp14:editId="6C6DE046">
            <wp:extent cx="3972560" cy="4561840"/>
            <wp:effectExtent l="0" t="0" r="0" b="10160"/>
            <wp:docPr id="3" name="Imagen 3" descr="../../../../../Users/alvarvelazquezdeleonlavarrios/Desktop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Users/alvarvelazquezdeleonlavarrios/Desktop/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838" cy="4603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847BF" w14:textId="77777777" w:rsidR="00CD3A1A" w:rsidRDefault="00CD3A1A" w:rsidP="00CD3A1A">
      <w:pPr>
        <w:pStyle w:val="Standard"/>
        <w:jc w:val="center"/>
        <w:rPr>
          <w:rFonts w:ascii="Arial" w:hAnsi="Arial" w:cs="Arial"/>
          <w:sz w:val="28"/>
          <w:szCs w:val="28"/>
          <w:lang w:val="es-ES"/>
        </w:rPr>
      </w:pPr>
    </w:p>
    <w:p w14:paraId="4ED12607" w14:textId="77777777" w:rsidR="0029682B" w:rsidRDefault="0029682B" w:rsidP="0057482C">
      <w:pPr>
        <w:pStyle w:val="Standard"/>
        <w:jc w:val="both"/>
        <w:rPr>
          <w:rFonts w:ascii="Arial" w:hAnsi="Arial" w:cs="Arial"/>
          <w:b/>
          <w:i/>
          <w:sz w:val="28"/>
          <w:szCs w:val="28"/>
          <w:lang w:val="es-ES"/>
        </w:rPr>
      </w:pPr>
    </w:p>
    <w:p w14:paraId="75E3818C" w14:textId="3A758199" w:rsidR="001361CC" w:rsidRDefault="00733C1D" w:rsidP="0057482C">
      <w:pPr>
        <w:pStyle w:val="Standard"/>
        <w:jc w:val="both"/>
        <w:rPr>
          <w:rFonts w:ascii="Arial" w:hAnsi="Arial" w:cs="Arial"/>
          <w:b/>
          <w:i/>
          <w:sz w:val="28"/>
          <w:szCs w:val="28"/>
          <w:lang w:val="es-ES"/>
        </w:rPr>
      </w:pPr>
      <w:r>
        <w:rPr>
          <w:rFonts w:ascii="Arial" w:hAnsi="Arial" w:cs="Arial"/>
          <w:b/>
          <w:i/>
          <w:sz w:val="28"/>
          <w:szCs w:val="28"/>
          <w:lang w:val="es-ES"/>
        </w:rPr>
        <w:t>Tipo de t</w:t>
      </w:r>
      <w:r w:rsidR="001361CC" w:rsidRPr="001361CC">
        <w:rPr>
          <w:rFonts w:ascii="Arial" w:hAnsi="Arial" w:cs="Arial"/>
          <w:b/>
          <w:i/>
          <w:sz w:val="28"/>
          <w:szCs w:val="28"/>
          <w:lang w:val="es-ES"/>
        </w:rPr>
        <w:t xml:space="preserve">riángulo a partir de </w:t>
      </w:r>
      <w:r>
        <w:rPr>
          <w:rFonts w:ascii="Arial" w:hAnsi="Arial" w:cs="Arial"/>
          <w:b/>
          <w:i/>
          <w:sz w:val="28"/>
          <w:szCs w:val="28"/>
          <w:lang w:val="es-ES"/>
        </w:rPr>
        <w:t>sus lados</w:t>
      </w:r>
    </w:p>
    <w:p w14:paraId="540DB83A" w14:textId="77777777" w:rsidR="001361CC" w:rsidRDefault="001361CC" w:rsidP="0057482C">
      <w:pPr>
        <w:pStyle w:val="Standard"/>
        <w:jc w:val="both"/>
        <w:rPr>
          <w:rFonts w:ascii="Arial" w:hAnsi="Arial" w:cs="Arial"/>
          <w:sz w:val="28"/>
          <w:szCs w:val="28"/>
          <w:lang w:val="es-ES"/>
        </w:rPr>
      </w:pPr>
    </w:p>
    <w:p w14:paraId="2D6171AC" w14:textId="6F97BA3E" w:rsidR="001361CC" w:rsidRDefault="001361CC" w:rsidP="0057482C">
      <w:pPr>
        <w:pStyle w:val="Standard"/>
        <w:jc w:val="both"/>
        <w:rPr>
          <w:rFonts w:ascii="Arial" w:hAnsi="Arial" w:cs="Arial"/>
          <w:b/>
          <w:sz w:val="28"/>
          <w:szCs w:val="28"/>
          <w:lang w:val="es-ES"/>
        </w:rPr>
      </w:pPr>
      <w:r w:rsidRPr="00733C1D">
        <w:rPr>
          <w:rFonts w:ascii="Arial" w:hAnsi="Arial" w:cs="Arial"/>
          <w:b/>
          <w:sz w:val="28"/>
          <w:szCs w:val="28"/>
          <w:lang w:val="es-ES"/>
        </w:rPr>
        <w:t xml:space="preserve">Prog2. </w:t>
      </w:r>
      <w:r w:rsidR="00733C1D" w:rsidRPr="00FF5D69">
        <w:rPr>
          <w:rFonts w:ascii="Arial" w:hAnsi="Arial" w:cs="Arial"/>
          <w:sz w:val="28"/>
          <w:szCs w:val="28"/>
          <w:lang w:val="es-ES"/>
        </w:rPr>
        <w:t>Determinar el tipo de triángulo a partir del valor de sus tres lados</w:t>
      </w:r>
    </w:p>
    <w:p w14:paraId="2AD0CA85" w14:textId="4AB6A97B" w:rsidR="00733C1D" w:rsidRDefault="00733C1D" w:rsidP="0057482C">
      <w:pPr>
        <w:pStyle w:val="Standard"/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   1.- Inicio</w:t>
      </w:r>
    </w:p>
    <w:p w14:paraId="26F61CAC" w14:textId="34BD676B" w:rsidR="00733C1D" w:rsidRDefault="00733C1D" w:rsidP="0057482C">
      <w:pPr>
        <w:pStyle w:val="Standard"/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   2.- Pedir valores “a”, “b”, y “c”</w:t>
      </w:r>
    </w:p>
    <w:p w14:paraId="546E678F" w14:textId="7E6B3098" w:rsidR="00411BC4" w:rsidRDefault="00411BC4" w:rsidP="0057482C">
      <w:pPr>
        <w:pStyle w:val="Standard"/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   3.- </w:t>
      </w:r>
      <w:r w:rsidR="00793A28">
        <w:rPr>
          <w:rFonts w:ascii="Arial" w:hAnsi="Arial" w:cs="Arial"/>
          <w:sz w:val="28"/>
          <w:szCs w:val="28"/>
          <w:lang w:val="es-ES"/>
        </w:rPr>
        <w:t>Si a=b</w:t>
      </w:r>
      <w:r w:rsidR="00A4246C">
        <w:rPr>
          <w:rFonts w:ascii="Arial" w:hAnsi="Arial" w:cs="Arial"/>
          <w:sz w:val="28"/>
          <w:szCs w:val="28"/>
          <w:lang w:val="es-ES"/>
        </w:rPr>
        <w:t xml:space="preserve"> ir al paso 4; en caso contrario ir al paso 6</w:t>
      </w:r>
    </w:p>
    <w:p w14:paraId="09125667" w14:textId="50493551" w:rsidR="00A4246C" w:rsidRDefault="00A4246C" w:rsidP="0057482C">
      <w:pPr>
        <w:pStyle w:val="Standard"/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   4.- Si a=c ir al paso 5; en caso contrario ir al paso</w:t>
      </w:r>
      <w:r w:rsidR="007E6F0E">
        <w:rPr>
          <w:rFonts w:ascii="Arial" w:hAnsi="Arial" w:cs="Arial"/>
          <w:sz w:val="28"/>
          <w:szCs w:val="28"/>
          <w:lang w:val="es-ES"/>
        </w:rPr>
        <w:t xml:space="preserve"> 7</w:t>
      </w:r>
    </w:p>
    <w:p w14:paraId="7DC5FF92" w14:textId="77BD26EE" w:rsidR="00A4246C" w:rsidRDefault="00A4246C" w:rsidP="0057482C">
      <w:pPr>
        <w:pStyle w:val="Standard"/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   5.- Imprimir “El triángulo es equilátero”, ir al paso</w:t>
      </w:r>
      <w:r w:rsidR="007E6F0E">
        <w:rPr>
          <w:rFonts w:ascii="Arial" w:hAnsi="Arial" w:cs="Arial"/>
          <w:sz w:val="28"/>
          <w:szCs w:val="28"/>
          <w:lang w:val="es-ES"/>
        </w:rPr>
        <w:t xml:space="preserve"> 10</w:t>
      </w:r>
    </w:p>
    <w:p w14:paraId="5A6B87CA" w14:textId="238F501A" w:rsidR="00A4246C" w:rsidRDefault="00A4246C" w:rsidP="0057482C">
      <w:pPr>
        <w:pStyle w:val="Standard"/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   6.- Si </w:t>
      </w:r>
      <w:r w:rsidR="007E6F0E">
        <w:rPr>
          <w:rFonts w:ascii="Arial" w:hAnsi="Arial" w:cs="Arial"/>
          <w:sz w:val="28"/>
          <w:szCs w:val="28"/>
          <w:lang w:val="es-ES"/>
        </w:rPr>
        <w:t>a=c ir al paso 7, en caso contrario ir al paso 8</w:t>
      </w:r>
    </w:p>
    <w:p w14:paraId="1FD43017" w14:textId="1A3B807E" w:rsidR="007E6F0E" w:rsidRDefault="007E6F0E" w:rsidP="0057482C">
      <w:pPr>
        <w:pStyle w:val="Standard"/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   7.- Imprimir “El triángulo es isósceles”, ir al paso 10</w:t>
      </w:r>
    </w:p>
    <w:p w14:paraId="4C00A998" w14:textId="2AEE7CEE" w:rsidR="007E6F0E" w:rsidRDefault="007E6F0E" w:rsidP="0057482C">
      <w:pPr>
        <w:pStyle w:val="Standard"/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   8.- Si b=c ir al paso 7; en caso contrario ir al paso 9</w:t>
      </w:r>
    </w:p>
    <w:p w14:paraId="3147D2FB" w14:textId="77777777" w:rsidR="007E6F0E" w:rsidRDefault="007E6F0E" w:rsidP="0057482C">
      <w:pPr>
        <w:pStyle w:val="Standard"/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   9.- Imprimir “El triángulo es escaleno”, ir al paso 10</w:t>
      </w:r>
    </w:p>
    <w:p w14:paraId="2A9CF595" w14:textId="5C4A7994" w:rsidR="007E6F0E" w:rsidRDefault="007E6F0E" w:rsidP="0057482C">
      <w:pPr>
        <w:pStyle w:val="Standard"/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   10.- Fin</w:t>
      </w:r>
    </w:p>
    <w:p w14:paraId="4E41CBCC" w14:textId="209F181D" w:rsidR="00CD3A1A" w:rsidRDefault="00CD3A1A" w:rsidP="00CD3A1A">
      <w:pPr>
        <w:pStyle w:val="Standard"/>
        <w:jc w:val="center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noProof/>
          <w:sz w:val="28"/>
          <w:szCs w:val="28"/>
          <w:lang w:val="es-ES_tradnl" w:eastAsia="ja-JP" w:bidi="ar-SA"/>
        </w:rPr>
        <w:lastRenderedPageBreak/>
        <w:drawing>
          <wp:inline distT="0" distB="0" distL="0" distR="0" wp14:anchorId="689698F6" wp14:editId="79E6D4A7">
            <wp:extent cx="5260080" cy="4104640"/>
            <wp:effectExtent l="0" t="0" r="0" b="10160"/>
            <wp:docPr id="4" name="Imagen 4" descr="../../../../../Users/alvarvelazquezdeleonlavarrios/Desktop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Users/alvarvelazquezdeleonlavarrios/Desktop/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871" cy="4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8FF7C" w14:textId="77777777" w:rsidR="00CD3A1A" w:rsidRPr="00CD3A1A" w:rsidRDefault="00CD3A1A" w:rsidP="00CD3A1A">
      <w:pPr>
        <w:pStyle w:val="Standard"/>
        <w:jc w:val="center"/>
        <w:rPr>
          <w:rFonts w:ascii="Arial" w:hAnsi="Arial" w:cs="Arial"/>
          <w:sz w:val="28"/>
          <w:szCs w:val="28"/>
          <w:lang w:val="es-ES"/>
        </w:rPr>
      </w:pPr>
    </w:p>
    <w:p w14:paraId="19D8A277" w14:textId="5E08B811" w:rsidR="00007E46" w:rsidRDefault="00007E46" w:rsidP="0057482C">
      <w:pPr>
        <w:pStyle w:val="Standard"/>
        <w:jc w:val="both"/>
        <w:rPr>
          <w:rFonts w:ascii="Arial" w:hAnsi="Arial" w:cs="Arial"/>
          <w:b/>
          <w:i/>
          <w:sz w:val="28"/>
          <w:szCs w:val="28"/>
          <w:lang w:val="es-ES"/>
        </w:rPr>
      </w:pPr>
      <w:r w:rsidRPr="00007E46">
        <w:rPr>
          <w:rFonts w:ascii="Arial" w:hAnsi="Arial" w:cs="Arial"/>
          <w:b/>
          <w:i/>
          <w:sz w:val="28"/>
          <w:szCs w:val="28"/>
          <w:lang w:val="es-ES"/>
        </w:rPr>
        <w:t>Suma de dos primeros valores para obtener el tercero</w:t>
      </w:r>
    </w:p>
    <w:p w14:paraId="0F8A3E51" w14:textId="77777777" w:rsidR="00007E46" w:rsidRDefault="00007E46" w:rsidP="0057482C">
      <w:pPr>
        <w:pStyle w:val="Standard"/>
        <w:jc w:val="both"/>
        <w:rPr>
          <w:rFonts w:ascii="Arial" w:hAnsi="Arial" w:cs="Arial"/>
          <w:b/>
          <w:i/>
          <w:sz w:val="28"/>
          <w:szCs w:val="28"/>
          <w:lang w:val="es-ES"/>
        </w:rPr>
      </w:pPr>
    </w:p>
    <w:p w14:paraId="4585709C" w14:textId="2B3DD994" w:rsidR="00007E46" w:rsidRDefault="00007E46" w:rsidP="0057482C">
      <w:pPr>
        <w:pStyle w:val="Standard"/>
        <w:jc w:val="both"/>
        <w:rPr>
          <w:rFonts w:ascii="Arial" w:hAnsi="Arial" w:cs="Arial"/>
          <w:sz w:val="28"/>
          <w:szCs w:val="28"/>
          <w:lang w:val="es-ES"/>
        </w:rPr>
      </w:pPr>
      <w:r w:rsidRPr="00007E46">
        <w:rPr>
          <w:rFonts w:ascii="Arial" w:hAnsi="Arial" w:cs="Arial"/>
          <w:b/>
          <w:sz w:val="28"/>
          <w:szCs w:val="28"/>
          <w:lang w:val="es-ES"/>
        </w:rPr>
        <w:t>Prog3</w:t>
      </w:r>
      <w:r>
        <w:rPr>
          <w:rFonts w:ascii="Arial" w:hAnsi="Arial" w:cs="Arial"/>
          <w:sz w:val="28"/>
          <w:szCs w:val="28"/>
          <w:lang w:val="es-ES"/>
        </w:rPr>
        <w:t>. Determinar si la suma de los primeros dos valores pedidos es igual al tercer valor pedido</w:t>
      </w:r>
    </w:p>
    <w:p w14:paraId="2C27E971" w14:textId="7125F89A" w:rsidR="00007E46" w:rsidRDefault="00007E46" w:rsidP="0057482C">
      <w:pPr>
        <w:pStyle w:val="Standard"/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   1.- </w:t>
      </w:r>
      <w:r w:rsidR="00AD08C8">
        <w:rPr>
          <w:rFonts w:ascii="Arial" w:hAnsi="Arial" w:cs="Arial"/>
          <w:sz w:val="28"/>
          <w:szCs w:val="28"/>
          <w:lang w:val="es-ES"/>
        </w:rPr>
        <w:t>Inicio</w:t>
      </w:r>
    </w:p>
    <w:p w14:paraId="0282DB5C" w14:textId="7BFD9080" w:rsidR="00AD08C8" w:rsidRDefault="00AD08C8" w:rsidP="0057482C">
      <w:pPr>
        <w:pStyle w:val="Standard"/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   2.- Pedir valores “a”, “b”, y “c”</w:t>
      </w:r>
    </w:p>
    <w:p w14:paraId="6B3B3E64" w14:textId="07B64CE7" w:rsidR="008763D3" w:rsidRDefault="008763D3" w:rsidP="0057482C">
      <w:pPr>
        <w:pStyle w:val="Standard"/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   3.- Realizar operación d=</w:t>
      </w:r>
      <w:proofErr w:type="spellStart"/>
      <w:r>
        <w:rPr>
          <w:rFonts w:ascii="Arial" w:hAnsi="Arial" w:cs="Arial"/>
          <w:sz w:val="28"/>
          <w:szCs w:val="28"/>
          <w:lang w:val="es-ES"/>
        </w:rPr>
        <w:t>a+b</w:t>
      </w:r>
      <w:proofErr w:type="spellEnd"/>
    </w:p>
    <w:p w14:paraId="499D88F8" w14:textId="2EFD5372" w:rsidR="00AD08C8" w:rsidRDefault="00CA19C1" w:rsidP="0057482C">
      <w:pPr>
        <w:pStyle w:val="Standard"/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   4</w:t>
      </w:r>
      <w:r w:rsidR="00AD08C8">
        <w:rPr>
          <w:rFonts w:ascii="Arial" w:hAnsi="Arial" w:cs="Arial"/>
          <w:sz w:val="28"/>
          <w:szCs w:val="28"/>
          <w:lang w:val="es-ES"/>
        </w:rPr>
        <w:t xml:space="preserve">.- </w:t>
      </w:r>
      <w:r>
        <w:rPr>
          <w:rFonts w:ascii="Arial" w:hAnsi="Arial" w:cs="Arial"/>
          <w:sz w:val="28"/>
          <w:szCs w:val="28"/>
          <w:lang w:val="es-ES"/>
        </w:rPr>
        <w:t>Si d</w:t>
      </w:r>
      <w:r w:rsidR="00936A1B">
        <w:rPr>
          <w:rFonts w:ascii="Arial" w:hAnsi="Arial" w:cs="Arial"/>
          <w:sz w:val="28"/>
          <w:szCs w:val="28"/>
          <w:lang w:val="es-ES"/>
        </w:rPr>
        <w:t>=c ir al paso 4</w:t>
      </w:r>
      <w:r>
        <w:rPr>
          <w:rFonts w:ascii="Arial" w:hAnsi="Arial" w:cs="Arial"/>
          <w:sz w:val="28"/>
          <w:szCs w:val="28"/>
          <w:lang w:val="es-ES"/>
        </w:rPr>
        <w:t>; en caso contrario ir al paso 6</w:t>
      </w:r>
    </w:p>
    <w:p w14:paraId="6BA2203F" w14:textId="499B0A75" w:rsidR="00936A1B" w:rsidRDefault="00936A1B" w:rsidP="0057482C">
      <w:pPr>
        <w:pStyle w:val="Standard"/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   </w:t>
      </w:r>
      <w:r w:rsidR="00CA19C1">
        <w:rPr>
          <w:rFonts w:ascii="Arial" w:hAnsi="Arial" w:cs="Arial"/>
          <w:sz w:val="28"/>
          <w:szCs w:val="28"/>
          <w:lang w:val="es-ES"/>
        </w:rPr>
        <w:t>5</w:t>
      </w:r>
      <w:r>
        <w:rPr>
          <w:rFonts w:ascii="Arial" w:hAnsi="Arial" w:cs="Arial"/>
          <w:sz w:val="28"/>
          <w:szCs w:val="28"/>
          <w:lang w:val="es-ES"/>
        </w:rPr>
        <w:t xml:space="preserve">.- Imprimir “La suma de </w:t>
      </w:r>
      <w:proofErr w:type="spellStart"/>
      <w:r>
        <w:rPr>
          <w:rFonts w:ascii="Arial" w:hAnsi="Arial" w:cs="Arial"/>
          <w:sz w:val="28"/>
          <w:szCs w:val="28"/>
          <w:lang w:val="es-ES"/>
        </w:rPr>
        <w:t>a+b</w:t>
      </w:r>
      <w:proofErr w:type="spellEnd"/>
      <w:r>
        <w:rPr>
          <w:rFonts w:ascii="Arial" w:hAnsi="Arial" w:cs="Arial"/>
          <w:sz w:val="28"/>
          <w:szCs w:val="28"/>
          <w:lang w:val="es-ES"/>
        </w:rPr>
        <w:t xml:space="preserve"> es igual a c”, ir al paso</w:t>
      </w:r>
      <w:r w:rsidR="00CA19C1">
        <w:rPr>
          <w:rFonts w:ascii="Arial" w:hAnsi="Arial" w:cs="Arial"/>
          <w:sz w:val="28"/>
          <w:szCs w:val="28"/>
          <w:lang w:val="es-ES"/>
        </w:rPr>
        <w:t xml:space="preserve"> 7</w:t>
      </w:r>
    </w:p>
    <w:p w14:paraId="06C931AF" w14:textId="2B9BC2DE" w:rsidR="00936A1B" w:rsidRDefault="00CA19C1" w:rsidP="0057482C">
      <w:pPr>
        <w:pStyle w:val="Standard"/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   6</w:t>
      </w:r>
      <w:r w:rsidR="00936A1B">
        <w:rPr>
          <w:rFonts w:ascii="Arial" w:hAnsi="Arial" w:cs="Arial"/>
          <w:sz w:val="28"/>
          <w:szCs w:val="28"/>
          <w:lang w:val="es-ES"/>
        </w:rPr>
        <w:t xml:space="preserve">.- Imprimir “La suma de </w:t>
      </w:r>
      <w:proofErr w:type="spellStart"/>
      <w:r w:rsidR="00936A1B">
        <w:rPr>
          <w:rFonts w:ascii="Arial" w:hAnsi="Arial" w:cs="Arial"/>
          <w:sz w:val="28"/>
          <w:szCs w:val="28"/>
          <w:lang w:val="es-ES"/>
        </w:rPr>
        <w:t>a+b</w:t>
      </w:r>
      <w:proofErr w:type="spellEnd"/>
      <w:r w:rsidR="00936A1B">
        <w:rPr>
          <w:rFonts w:ascii="Arial" w:hAnsi="Arial" w:cs="Arial"/>
          <w:sz w:val="28"/>
          <w:szCs w:val="28"/>
          <w:lang w:val="es-ES"/>
        </w:rPr>
        <w:t xml:space="preserve"> es diferente </w:t>
      </w:r>
      <w:r w:rsidR="000803E7">
        <w:rPr>
          <w:rFonts w:ascii="Arial" w:hAnsi="Arial" w:cs="Arial"/>
          <w:sz w:val="28"/>
          <w:szCs w:val="28"/>
          <w:lang w:val="es-ES"/>
        </w:rPr>
        <w:t>de c</w:t>
      </w:r>
      <w:r w:rsidR="00936A1B">
        <w:rPr>
          <w:rFonts w:ascii="Arial" w:hAnsi="Arial" w:cs="Arial"/>
          <w:sz w:val="28"/>
          <w:szCs w:val="28"/>
          <w:lang w:val="es-ES"/>
        </w:rPr>
        <w:t>”</w:t>
      </w:r>
      <w:r w:rsidR="000803E7">
        <w:rPr>
          <w:rFonts w:ascii="Arial" w:hAnsi="Arial" w:cs="Arial"/>
          <w:sz w:val="28"/>
          <w:szCs w:val="28"/>
          <w:lang w:val="es-ES"/>
        </w:rPr>
        <w:t>, ir al paso</w:t>
      </w:r>
      <w:r>
        <w:rPr>
          <w:rFonts w:ascii="Arial" w:hAnsi="Arial" w:cs="Arial"/>
          <w:sz w:val="28"/>
          <w:szCs w:val="28"/>
          <w:lang w:val="es-ES"/>
        </w:rPr>
        <w:t xml:space="preserve"> 7</w:t>
      </w:r>
    </w:p>
    <w:p w14:paraId="257045A3" w14:textId="5A9EA12A" w:rsidR="000803E7" w:rsidRDefault="00CA19C1" w:rsidP="0057482C">
      <w:pPr>
        <w:pStyle w:val="Standard"/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   7</w:t>
      </w:r>
      <w:r w:rsidR="000803E7">
        <w:rPr>
          <w:rFonts w:ascii="Arial" w:hAnsi="Arial" w:cs="Arial"/>
          <w:sz w:val="28"/>
          <w:szCs w:val="28"/>
          <w:lang w:val="es-ES"/>
        </w:rPr>
        <w:t>.- Preguntar si se ingresarán nuevos valores. Si sí volver al paso 2</w:t>
      </w:r>
      <w:r>
        <w:rPr>
          <w:rFonts w:ascii="Arial" w:hAnsi="Arial" w:cs="Arial"/>
          <w:sz w:val="28"/>
          <w:szCs w:val="28"/>
          <w:lang w:val="es-ES"/>
        </w:rPr>
        <w:t>; en caso contrario ir al paso 8</w:t>
      </w:r>
    </w:p>
    <w:p w14:paraId="2E553783" w14:textId="37BB2ABD" w:rsidR="000803E7" w:rsidRDefault="00CA19C1" w:rsidP="0057482C">
      <w:pPr>
        <w:pStyle w:val="Standard"/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   8</w:t>
      </w:r>
      <w:r w:rsidR="000803E7">
        <w:rPr>
          <w:rFonts w:ascii="Arial" w:hAnsi="Arial" w:cs="Arial"/>
          <w:sz w:val="28"/>
          <w:szCs w:val="28"/>
          <w:lang w:val="es-ES"/>
        </w:rPr>
        <w:t>.- Fin</w:t>
      </w:r>
    </w:p>
    <w:p w14:paraId="12561016" w14:textId="4340AE8B" w:rsidR="0029682B" w:rsidRDefault="0029682B" w:rsidP="0029682B">
      <w:pPr>
        <w:pStyle w:val="Standard"/>
        <w:jc w:val="center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noProof/>
          <w:sz w:val="28"/>
          <w:szCs w:val="28"/>
          <w:lang w:val="es-ES_tradnl" w:eastAsia="ja-JP" w:bidi="ar-SA"/>
        </w:rPr>
        <w:lastRenderedPageBreak/>
        <w:drawing>
          <wp:inline distT="0" distB="0" distL="0" distR="0" wp14:anchorId="2F6FFD2A" wp14:editId="299826A2">
            <wp:extent cx="3915443" cy="5247640"/>
            <wp:effectExtent l="0" t="0" r="0" b="10160"/>
            <wp:docPr id="5" name="Imagen 5" descr="../../../../../Users/alvarvelazquezdeleonlavarrios/Desktop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Users/alvarvelazquezdeleonlavarrios/Desktop/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190" cy="5256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BF8C8" w14:textId="77777777" w:rsidR="006572A6" w:rsidRDefault="006572A6" w:rsidP="003C1C51">
      <w:pPr>
        <w:pStyle w:val="Standard"/>
        <w:jc w:val="center"/>
        <w:rPr>
          <w:rFonts w:ascii="Arial" w:hAnsi="Arial" w:cs="Arial"/>
          <w:sz w:val="32"/>
          <w:szCs w:val="32"/>
          <w:lang w:val="es-ES"/>
        </w:rPr>
      </w:pPr>
    </w:p>
    <w:p w14:paraId="0DAEC871" w14:textId="054C41FD" w:rsidR="003C1C51" w:rsidRPr="008F46EE" w:rsidRDefault="003C1C51" w:rsidP="003C1C51">
      <w:pPr>
        <w:pStyle w:val="Standard"/>
        <w:jc w:val="center"/>
        <w:rPr>
          <w:rFonts w:ascii="Arial" w:hAnsi="Arial" w:cs="Arial"/>
          <w:sz w:val="32"/>
          <w:szCs w:val="32"/>
          <w:lang w:val="es-ES"/>
        </w:rPr>
      </w:pPr>
      <w:r w:rsidRPr="008F46EE">
        <w:rPr>
          <w:rFonts w:ascii="Arial" w:hAnsi="Arial" w:cs="Arial"/>
          <w:sz w:val="32"/>
          <w:szCs w:val="32"/>
          <w:lang w:val="es-ES"/>
        </w:rPr>
        <w:t>Conclusiones</w:t>
      </w:r>
    </w:p>
    <w:p w14:paraId="7C12E9F3" w14:textId="53997E3E" w:rsidR="0021416D" w:rsidRPr="008F46EE" w:rsidRDefault="00513E79" w:rsidP="00513E79">
      <w:pPr>
        <w:pStyle w:val="Standard"/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Trabajar con diagramas de flujo es fundamental para comprender de manera gráfica y también de mejor manera el funcionamiento de un programa que cumple determinadas funciones para un</w:t>
      </w:r>
      <w:r w:rsidR="00F55921">
        <w:rPr>
          <w:rFonts w:ascii="Arial" w:hAnsi="Arial" w:cs="Arial"/>
          <w:sz w:val="28"/>
          <w:szCs w:val="28"/>
          <w:lang w:val="es-ES"/>
        </w:rPr>
        <w:t>o o varios</w:t>
      </w:r>
      <w:r>
        <w:rPr>
          <w:rFonts w:ascii="Arial" w:hAnsi="Arial" w:cs="Arial"/>
          <w:sz w:val="28"/>
          <w:szCs w:val="28"/>
          <w:lang w:val="es-ES"/>
        </w:rPr>
        <w:t xml:space="preserve"> fin</w:t>
      </w:r>
      <w:r w:rsidR="00F55921">
        <w:rPr>
          <w:rFonts w:ascii="Arial" w:hAnsi="Arial" w:cs="Arial"/>
          <w:sz w:val="28"/>
          <w:szCs w:val="28"/>
          <w:lang w:val="es-ES"/>
        </w:rPr>
        <w:t>es</w:t>
      </w:r>
      <w:r>
        <w:rPr>
          <w:rFonts w:ascii="Arial" w:hAnsi="Arial" w:cs="Arial"/>
          <w:sz w:val="28"/>
          <w:szCs w:val="28"/>
          <w:lang w:val="es-ES"/>
        </w:rPr>
        <w:t xml:space="preserve"> en común.</w:t>
      </w:r>
      <w:r w:rsidR="00F55921">
        <w:rPr>
          <w:rFonts w:ascii="Arial" w:hAnsi="Arial" w:cs="Arial"/>
          <w:sz w:val="28"/>
          <w:szCs w:val="28"/>
          <w:lang w:val="es-ES"/>
        </w:rPr>
        <w:t xml:space="preserve"> Además, nos ayudan a organizar los pasos de nuestro</w:t>
      </w:r>
      <w:r w:rsidR="008460B8">
        <w:rPr>
          <w:rFonts w:ascii="Arial" w:hAnsi="Arial" w:cs="Arial"/>
          <w:sz w:val="28"/>
          <w:szCs w:val="28"/>
          <w:lang w:val="es-ES"/>
        </w:rPr>
        <w:t>s</w:t>
      </w:r>
      <w:r w:rsidR="00F55921">
        <w:rPr>
          <w:rFonts w:ascii="Arial" w:hAnsi="Arial" w:cs="Arial"/>
          <w:sz w:val="28"/>
          <w:szCs w:val="28"/>
          <w:lang w:val="es-ES"/>
        </w:rPr>
        <w:t xml:space="preserve"> progr</w:t>
      </w:r>
      <w:r w:rsidR="008460B8">
        <w:rPr>
          <w:rFonts w:ascii="Arial" w:hAnsi="Arial" w:cs="Arial"/>
          <w:sz w:val="28"/>
          <w:szCs w:val="28"/>
          <w:lang w:val="es-ES"/>
        </w:rPr>
        <w:t>amas de tal manera que nosotros e incluso</w:t>
      </w:r>
      <w:r w:rsidR="00F55921">
        <w:rPr>
          <w:rFonts w:ascii="Arial" w:hAnsi="Arial" w:cs="Arial"/>
          <w:sz w:val="28"/>
          <w:szCs w:val="28"/>
          <w:lang w:val="es-ES"/>
        </w:rPr>
        <w:t xml:space="preserve"> los demás</w:t>
      </w:r>
      <w:r w:rsidR="008460B8">
        <w:rPr>
          <w:rFonts w:ascii="Arial" w:hAnsi="Arial" w:cs="Arial"/>
          <w:sz w:val="28"/>
          <w:szCs w:val="28"/>
          <w:lang w:val="es-ES"/>
        </w:rPr>
        <w:t xml:space="preserve"> usuarios</w:t>
      </w:r>
      <w:r w:rsidR="00F55921">
        <w:rPr>
          <w:rFonts w:ascii="Arial" w:hAnsi="Arial" w:cs="Arial"/>
          <w:sz w:val="28"/>
          <w:szCs w:val="28"/>
          <w:lang w:val="es-ES"/>
        </w:rPr>
        <w:t xml:space="preserve"> lo</w:t>
      </w:r>
      <w:r w:rsidR="008460B8">
        <w:rPr>
          <w:rFonts w:ascii="Arial" w:hAnsi="Arial" w:cs="Arial"/>
          <w:sz w:val="28"/>
          <w:szCs w:val="28"/>
          <w:lang w:val="es-ES"/>
        </w:rPr>
        <w:t>s</w:t>
      </w:r>
      <w:r w:rsidR="00F55921">
        <w:rPr>
          <w:rFonts w:ascii="Arial" w:hAnsi="Arial" w:cs="Arial"/>
          <w:sz w:val="28"/>
          <w:szCs w:val="28"/>
          <w:lang w:val="es-ES"/>
        </w:rPr>
        <w:t xml:space="preserve"> podamos visualizar con mejor perspectiva</w:t>
      </w:r>
      <w:r w:rsidR="008460B8">
        <w:rPr>
          <w:rFonts w:ascii="Arial" w:hAnsi="Arial" w:cs="Arial"/>
          <w:sz w:val="28"/>
          <w:szCs w:val="28"/>
          <w:lang w:val="es-ES"/>
        </w:rPr>
        <w:t xml:space="preserve"> y con </w:t>
      </w:r>
      <w:r w:rsidR="0048637A">
        <w:rPr>
          <w:rFonts w:ascii="Arial" w:hAnsi="Arial" w:cs="Arial"/>
          <w:sz w:val="28"/>
          <w:szCs w:val="28"/>
          <w:lang w:val="es-ES"/>
        </w:rPr>
        <w:t>mejor detalle</w:t>
      </w:r>
      <w:r w:rsidR="008460B8">
        <w:rPr>
          <w:rFonts w:ascii="Arial" w:hAnsi="Arial" w:cs="Arial"/>
          <w:sz w:val="28"/>
          <w:szCs w:val="28"/>
          <w:lang w:val="es-ES"/>
        </w:rPr>
        <w:t xml:space="preserve"> </w:t>
      </w:r>
      <w:r w:rsidR="0048637A">
        <w:rPr>
          <w:rFonts w:ascii="Arial" w:hAnsi="Arial" w:cs="Arial"/>
          <w:sz w:val="28"/>
          <w:szCs w:val="28"/>
          <w:lang w:val="es-ES"/>
        </w:rPr>
        <w:t>a base de símbolos</w:t>
      </w:r>
      <w:r w:rsidR="00F55921">
        <w:rPr>
          <w:rFonts w:ascii="Arial" w:hAnsi="Arial" w:cs="Arial"/>
          <w:sz w:val="28"/>
          <w:szCs w:val="28"/>
          <w:lang w:val="es-ES"/>
        </w:rPr>
        <w:t>.</w:t>
      </w:r>
    </w:p>
    <w:p w14:paraId="7E571B23" w14:textId="77777777" w:rsidR="005A6EDF" w:rsidRPr="008F46EE" w:rsidRDefault="005A6EDF" w:rsidP="00A76155">
      <w:pPr>
        <w:pStyle w:val="Standard"/>
        <w:jc w:val="both"/>
        <w:rPr>
          <w:rFonts w:ascii="Arial" w:hAnsi="Arial" w:cs="Arial"/>
          <w:sz w:val="28"/>
          <w:szCs w:val="28"/>
          <w:lang w:val="es-ES"/>
        </w:rPr>
      </w:pPr>
    </w:p>
    <w:p w14:paraId="428D0590" w14:textId="77777777" w:rsidR="0048637A" w:rsidRDefault="0048637A" w:rsidP="005A6EDF">
      <w:pPr>
        <w:pStyle w:val="Standard"/>
        <w:jc w:val="center"/>
        <w:rPr>
          <w:rFonts w:ascii="Arial" w:hAnsi="Arial" w:cs="Arial"/>
          <w:sz w:val="32"/>
          <w:szCs w:val="32"/>
          <w:lang w:val="es-ES"/>
        </w:rPr>
      </w:pPr>
    </w:p>
    <w:p w14:paraId="6EB90E11" w14:textId="1B575655" w:rsidR="005A6EDF" w:rsidRPr="008F46EE" w:rsidRDefault="005A6EDF" w:rsidP="005A6EDF">
      <w:pPr>
        <w:pStyle w:val="Standard"/>
        <w:jc w:val="center"/>
        <w:rPr>
          <w:rFonts w:ascii="Arial" w:hAnsi="Arial" w:cs="Arial"/>
          <w:sz w:val="32"/>
          <w:szCs w:val="32"/>
          <w:lang w:val="es-ES"/>
        </w:rPr>
      </w:pPr>
      <w:bookmarkStart w:id="0" w:name="_GoBack"/>
      <w:bookmarkEnd w:id="0"/>
      <w:r w:rsidRPr="008F46EE">
        <w:rPr>
          <w:rFonts w:ascii="Arial" w:hAnsi="Arial" w:cs="Arial"/>
          <w:sz w:val="32"/>
          <w:szCs w:val="32"/>
          <w:lang w:val="es-ES"/>
        </w:rPr>
        <w:t>Mi repositorio en GitHub</w:t>
      </w:r>
    </w:p>
    <w:p w14:paraId="33853C71" w14:textId="56139685" w:rsidR="00710F4C" w:rsidRPr="00411BC4" w:rsidRDefault="00CF24DD" w:rsidP="00411BC4">
      <w:pPr>
        <w:pStyle w:val="Standard"/>
        <w:jc w:val="center"/>
        <w:rPr>
          <w:rFonts w:ascii="Arial" w:hAnsi="Arial" w:cs="Arial"/>
          <w:sz w:val="28"/>
          <w:szCs w:val="28"/>
          <w:lang w:val="es-ES"/>
        </w:rPr>
      </w:pPr>
      <w:hyperlink r:id="rId10" w:history="1">
        <w:r w:rsidRPr="008F46EE">
          <w:rPr>
            <w:rStyle w:val="Hipervnculo"/>
            <w:rFonts w:ascii="Arial" w:hAnsi="Arial" w:cs="Arial"/>
            <w:sz w:val="28"/>
            <w:szCs w:val="28"/>
            <w:lang w:val="es-ES"/>
          </w:rPr>
          <w:t>https://github.com/alvarvelazquezdeleonlavarrios/practica4_fdp</w:t>
        </w:r>
      </w:hyperlink>
    </w:p>
    <w:sectPr w:rsidR="00710F4C" w:rsidRPr="00411BC4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E7EB5A" w14:textId="77777777" w:rsidR="00CD0108" w:rsidRDefault="00CD0108">
      <w:r>
        <w:separator/>
      </w:r>
    </w:p>
  </w:endnote>
  <w:endnote w:type="continuationSeparator" w:id="0">
    <w:p w14:paraId="70E4853B" w14:textId="77777777" w:rsidR="00CD0108" w:rsidRDefault="00CD0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charset w:val="00"/>
    <w:family w:val="swiss"/>
    <w:pitch w:val="variable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E696FB" w14:textId="77777777" w:rsidR="00CD0108" w:rsidRDefault="00CD0108">
      <w:r>
        <w:rPr>
          <w:color w:val="000000"/>
        </w:rPr>
        <w:separator/>
      </w:r>
    </w:p>
  </w:footnote>
  <w:footnote w:type="continuationSeparator" w:id="0">
    <w:p w14:paraId="28B16600" w14:textId="77777777" w:rsidR="00CD0108" w:rsidRDefault="00CD01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hideSpellingErrors/>
  <w:hideGrammaticalErrors/>
  <w:proofState w:spelling="clean" w:grammar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AC1"/>
    <w:rsid w:val="00007E46"/>
    <w:rsid w:val="000803E7"/>
    <w:rsid w:val="001361CC"/>
    <w:rsid w:val="00162163"/>
    <w:rsid w:val="0021416D"/>
    <w:rsid w:val="0029682B"/>
    <w:rsid w:val="00343F66"/>
    <w:rsid w:val="003500F2"/>
    <w:rsid w:val="003C1C51"/>
    <w:rsid w:val="00411BC4"/>
    <w:rsid w:val="00412193"/>
    <w:rsid w:val="0048637A"/>
    <w:rsid w:val="00513E79"/>
    <w:rsid w:val="0057482C"/>
    <w:rsid w:val="005A6EDF"/>
    <w:rsid w:val="006572A6"/>
    <w:rsid w:val="007079C0"/>
    <w:rsid w:val="00710F4C"/>
    <w:rsid w:val="00733C1D"/>
    <w:rsid w:val="00793A28"/>
    <w:rsid w:val="007E6F0E"/>
    <w:rsid w:val="00820E5C"/>
    <w:rsid w:val="008460B8"/>
    <w:rsid w:val="00872E37"/>
    <w:rsid w:val="008763D3"/>
    <w:rsid w:val="008A5279"/>
    <w:rsid w:val="008B061E"/>
    <w:rsid w:val="008F46EE"/>
    <w:rsid w:val="00936A1B"/>
    <w:rsid w:val="009F31CF"/>
    <w:rsid w:val="00A24AA0"/>
    <w:rsid w:val="00A4246C"/>
    <w:rsid w:val="00A663CA"/>
    <w:rsid w:val="00A76155"/>
    <w:rsid w:val="00AD08C8"/>
    <w:rsid w:val="00BD0A5C"/>
    <w:rsid w:val="00C94895"/>
    <w:rsid w:val="00CA19C1"/>
    <w:rsid w:val="00CD0108"/>
    <w:rsid w:val="00CD3A1A"/>
    <w:rsid w:val="00CE1AC1"/>
    <w:rsid w:val="00CF24DD"/>
    <w:rsid w:val="00CF3808"/>
    <w:rsid w:val="00D41BCB"/>
    <w:rsid w:val="00D743C4"/>
    <w:rsid w:val="00DA4B0E"/>
    <w:rsid w:val="00E23FDB"/>
    <w:rsid w:val="00E6274E"/>
    <w:rsid w:val="00F11698"/>
    <w:rsid w:val="00F55921"/>
    <w:rsid w:val="00F73C43"/>
    <w:rsid w:val="00FB1AE0"/>
    <w:rsid w:val="00FF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697689B"/>
  <w15:docId w15:val="{CABCA440-9500-411F-9105-991F8E744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pPr>
      <w:suppressAutoHyphens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customStyle="1" w:styleId="Lista1">
    <w:name w:val="Lista1"/>
    <w:basedOn w:val="Textbody"/>
  </w:style>
  <w:style w:type="paragraph" w:customStyle="1" w:styleId="Descripcin1">
    <w:name w:val="Descripción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character" w:styleId="Hipervnculo">
    <w:name w:val="Hyperlink"/>
    <w:basedOn w:val="Fuentedeprrafopredeter"/>
    <w:uiPriority w:val="99"/>
    <w:unhideWhenUsed/>
    <w:rsid w:val="00872E37"/>
    <w:rPr>
      <w:color w:val="0563C1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733C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https://github.com/alvarvelazquezdeleonlavarrios/practica4_fd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561</Words>
  <Characters>3088</Characters>
  <Application>Microsoft Macintosh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 </dc:creator>
  <cp:lastModifiedBy>Usuario de Microsoft Office</cp:lastModifiedBy>
  <cp:revision>24</cp:revision>
  <dcterms:created xsi:type="dcterms:W3CDTF">2017-09-04T19:16:00Z</dcterms:created>
  <dcterms:modified xsi:type="dcterms:W3CDTF">2017-09-05T00:25:00Z</dcterms:modified>
</cp:coreProperties>
</file>